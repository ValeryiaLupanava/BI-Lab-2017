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E6070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F1E02" w:rsidP="00FF1E02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rPr>
                <w:b w:val="0"/>
              </w:rPr>
              <w:t>Analysis of Milavitsa’s Sales</w:t>
            </w:r>
            <w:r w:rsidRPr="00114D08">
              <w:rPr>
                <w:rFonts w:ascii="Times New Roman" w:hAnsi="Times New Roman"/>
                <w:szCs w:val="44"/>
              </w:rPr>
              <w:t xml:space="preserve"> 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a3"/>
      </w:pPr>
      <w:bookmarkStart w:id="0" w:name="_Toc456598587"/>
      <w:bookmarkStart w:id="1" w:name="_Toc456600918"/>
      <w:bookmarkStart w:id="2" w:name="_Toc2484421"/>
      <w:bookmarkStart w:id="3" w:name="_Toc4475558"/>
    </w:p>
    <w:p w:rsidR="00FF1E02" w:rsidRDefault="00FF1E02" w:rsidP="00473DF1">
      <w:pPr>
        <w:pStyle w:val="a3"/>
        <w:jc w:val="center"/>
      </w:pPr>
      <w:r>
        <w:rPr>
          <w:noProof/>
          <w:lang w:val="ru-RU" w:eastAsia="ru-RU"/>
        </w:rPr>
        <w:drawing>
          <wp:inline distT="0" distB="0" distL="0" distR="0" wp14:anchorId="52B53F53" wp14:editId="0E4B31B7">
            <wp:extent cx="5942965" cy="2379896"/>
            <wp:effectExtent l="0" t="0" r="0" b="0"/>
            <wp:docPr id="1" name="Рисунок 1" descr="Image result for милавица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милавица логоти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37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E02" w:rsidRDefault="00FF1E02" w:rsidP="00473DF1">
      <w:pPr>
        <w:pStyle w:val="a3"/>
        <w:jc w:val="center"/>
      </w:pPr>
    </w:p>
    <w:p w:rsidR="00FF1E02" w:rsidRPr="00114D08" w:rsidRDefault="00FF1E02" w:rsidP="00473DF1">
      <w:pPr>
        <w:pStyle w:val="a3"/>
        <w:jc w:val="center"/>
        <w:sectPr w:rsidR="00FF1E02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642C0E" w:rsidRDefault="00E05523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129966" w:history="1">
        <w:r w:rsidR="00642C0E" w:rsidRPr="00C370B9">
          <w:rPr>
            <w:rStyle w:val="af6"/>
            <w:noProof/>
          </w:rPr>
          <w:t>1.</w:t>
        </w:r>
        <w:r w:rsidR="00642C0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noProof/>
          </w:rPr>
          <w:t>Business Description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_Toc498129966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3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67" w:history="1">
        <w:r w:rsidR="00642C0E" w:rsidRPr="00C370B9">
          <w:rPr>
            <w:rStyle w:val="af6"/>
            <w:noProof/>
          </w:rPr>
          <w:t>1.1.</w:t>
        </w:r>
        <w:r w:rsidR="00642C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noProof/>
          </w:rPr>
          <w:t>Business background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_Toc498129967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3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68" w:history="1">
        <w:r w:rsidR="00642C0E" w:rsidRPr="00C370B9">
          <w:rPr>
            <w:rStyle w:val="af6"/>
            <w:noProof/>
          </w:rPr>
          <w:t>1.2.</w:t>
        </w:r>
        <w:r w:rsidR="00642C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noProof/>
          </w:rPr>
          <w:t>Problems because of poor data management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_Toc498129968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3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69" w:history="1">
        <w:r w:rsidR="00642C0E" w:rsidRPr="00C370B9">
          <w:rPr>
            <w:rStyle w:val="af6"/>
            <w:noProof/>
          </w:rPr>
          <w:t>1.3.</w:t>
        </w:r>
        <w:r w:rsidR="00642C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noProof/>
          </w:rPr>
          <w:t>Benefits from implementing a Data Warehouse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_Toc498129969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3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129970" w:history="1">
        <w:r w:rsidR="00642C0E" w:rsidRPr="00C370B9">
          <w:rPr>
            <w:rStyle w:val="af6"/>
            <w:noProof/>
          </w:rPr>
          <w:t>2.</w:t>
        </w:r>
        <w:r w:rsidR="00642C0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noProof/>
          </w:rPr>
          <w:t>Data Description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_Toc498129970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5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71" w:history="1">
        <w:r w:rsidR="00642C0E" w:rsidRPr="00C370B9">
          <w:rPr>
            <w:rStyle w:val="af6"/>
            <w:noProof/>
          </w:rPr>
          <w:t>2.1.</w:t>
        </w:r>
        <w:r w:rsidR="00642C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bCs/>
            <w:noProof/>
          </w:rPr>
          <w:t>Description of selected</w:t>
        </w:r>
        <w:r w:rsidR="00642C0E" w:rsidRPr="00C370B9">
          <w:rPr>
            <w:rStyle w:val="af6"/>
            <w:noProof/>
          </w:rPr>
          <w:t xml:space="preserve"> schema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_Toc498129971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5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72" w:history="1">
        <w:r w:rsidR="00642C0E" w:rsidRPr="00C370B9">
          <w:rPr>
            <w:rStyle w:val="af6"/>
            <w:noProof/>
          </w:rPr>
          <w:t>2.2.</w:t>
        </w:r>
        <w:r w:rsidR="00642C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bCs/>
            <w:noProof/>
          </w:rPr>
          <w:t>Description of data sources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_Toc498129972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5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73" w:history="1">
        <w:r w:rsidR="00642C0E" w:rsidRPr="00C370B9">
          <w:rPr>
            <w:rStyle w:val="af6"/>
            <w:noProof/>
          </w:rPr>
          <w:t>2.3.</w:t>
        </w:r>
        <w:r w:rsidR="00642C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bCs/>
            <w:noProof/>
          </w:rPr>
          <w:t>Description of business rules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_Toc498129973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5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129974" w:history="1">
        <w:r w:rsidR="00642C0E" w:rsidRPr="00C370B9">
          <w:rPr>
            <w:rStyle w:val="af6"/>
            <w:noProof/>
          </w:rPr>
          <w:t>3.</w:t>
        </w:r>
        <w:r w:rsidR="00642C0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noProof/>
          </w:rPr>
          <w:t>Dimensions of a Business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_Toc498129974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6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75" w:history="1">
        <w:r w:rsidR="00642C0E" w:rsidRPr="00C370B9">
          <w:rPr>
            <w:rStyle w:val="af6"/>
            <w:noProof/>
          </w:rPr>
          <w:t>3.1.</w:t>
        </w:r>
        <w:r w:rsidR="00642C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bCs/>
            <w:noProof/>
          </w:rPr>
          <w:t>Definition of selected</w:t>
        </w:r>
        <w:r w:rsidR="00642C0E" w:rsidRPr="00C370B9">
          <w:rPr>
            <w:rStyle w:val="af6"/>
            <w:noProof/>
          </w:rPr>
          <w:t xml:space="preserve"> Business Process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_Toc498129975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6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76" w:history="1">
        <w:r w:rsidR="00642C0E" w:rsidRPr="00C370B9">
          <w:rPr>
            <w:rStyle w:val="af6"/>
            <w:noProof/>
          </w:rPr>
          <w:t>3.2.</w:t>
        </w:r>
        <w:r w:rsidR="00642C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bCs/>
            <w:noProof/>
          </w:rPr>
          <w:t>D</w:t>
        </w:r>
        <w:r w:rsidR="00642C0E" w:rsidRPr="00C370B9">
          <w:rPr>
            <w:rStyle w:val="af6"/>
            <w:noProof/>
          </w:rPr>
          <w:t>eclaring the Grain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_Toc498129976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6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77" w:history="1">
        <w:r w:rsidR="00642C0E" w:rsidRPr="00C370B9">
          <w:rPr>
            <w:rStyle w:val="af6"/>
            <w:noProof/>
          </w:rPr>
          <w:t>3.3.</w:t>
        </w:r>
        <w:r w:rsidR="00642C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bCs/>
            <w:noProof/>
          </w:rPr>
          <w:t>I</w:t>
        </w:r>
        <w:r w:rsidR="00642C0E" w:rsidRPr="00C370B9">
          <w:rPr>
            <w:rStyle w:val="af6"/>
            <w:noProof/>
          </w:rPr>
          <w:t>dentifying the Dimensions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_Toc498129977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6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78" w:history="1">
        <w:r w:rsidR="00642C0E" w:rsidRPr="00C370B9">
          <w:rPr>
            <w:rStyle w:val="af6"/>
            <w:noProof/>
            <w:lang w:val="ru-RU"/>
          </w:rPr>
          <w:t>3.4.</w:t>
        </w:r>
        <w:r w:rsidR="00642C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noProof/>
          </w:rPr>
          <w:t>Identifying the Facts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_Toc498129978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8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79" w:history="1">
        <w:r w:rsidR="00642C0E" w:rsidRPr="00C370B9">
          <w:rPr>
            <w:rStyle w:val="af6"/>
            <w:noProof/>
          </w:rPr>
          <w:t>3.5.</w:t>
        </w:r>
        <w:r w:rsidR="00642C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bCs/>
            <w:noProof/>
          </w:rPr>
          <w:t xml:space="preserve">Dimensional model. </w:t>
        </w:r>
        <w:r w:rsidR="00642C0E" w:rsidRPr="00C370B9">
          <w:rPr>
            <w:rStyle w:val="af6"/>
            <w:noProof/>
          </w:rPr>
          <w:t>Star Schema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_Toc498129979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10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129980" w:history="1">
        <w:r w:rsidR="00642C0E" w:rsidRPr="00C370B9">
          <w:rPr>
            <w:rStyle w:val="af6"/>
            <w:noProof/>
          </w:rPr>
          <w:t>3.5.1.</w:t>
        </w:r>
        <w:r w:rsidR="00642C0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noProof/>
          </w:rPr>
          <w:t>Fact_retail_sales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_Toc498129980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11</w:t>
        </w:r>
        <w:r w:rsidR="00642C0E">
          <w:rPr>
            <w:noProof/>
            <w:webHidden/>
          </w:rPr>
          <w:fldChar w:fldCharType="end"/>
        </w:r>
      </w:hyperlink>
    </w:p>
    <w:p w:rsidR="00642C0E" w:rsidRDefault="009E6070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129981" w:history="1">
        <w:r w:rsidR="00642C0E" w:rsidRPr="00C370B9">
          <w:rPr>
            <w:rStyle w:val="af6"/>
            <w:noProof/>
          </w:rPr>
          <w:t>3.5.2.</w:t>
        </w:r>
        <w:r w:rsidR="00642C0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642C0E" w:rsidRPr="00C370B9">
          <w:rPr>
            <w:rStyle w:val="af6"/>
            <w:noProof/>
          </w:rPr>
          <w:t>Facs_product_balances</w:t>
        </w:r>
        <w:r w:rsidR="00642C0E">
          <w:rPr>
            <w:noProof/>
            <w:webHidden/>
          </w:rPr>
          <w:tab/>
        </w:r>
        <w:r w:rsidR="00642C0E">
          <w:rPr>
            <w:noProof/>
            <w:webHidden/>
          </w:rPr>
          <w:fldChar w:fldCharType="begin"/>
        </w:r>
        <w:r w:rsidR="00642C0E">
          <w:rPr>
            <w:noProof/>
            <w:webHidden/>
          </w:rPr>
          <w:instrText xml:space="preserve"> PAGEREF _Toc498129981 \h </w:instrText>
        </w:r>
        <w:r w:rsidR="00642C0E">
          <w:rPr>
            <w:noProof/>
            <w:webHidden/>
          </w:rPr>
        </w:r>
        <w:r w:rsidR="00642C0E">
          <w:rPr>
            <w:noProof/>
            <w:webHidden/>
          </w:rPr>
          <w:fldChar w:fldCharType="separate"/>
        </w:r>
        <w:r w:rsidR="00642C0E">
          <w:rPr>
            <w:noProof/>
            <w:webHidden/>
          </w:rPr>
          <w:t>12</w:t>
        </w:r>
        <w:r w:rsidR="00642C0E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Pr="000B3F3A" w:rsidRDefault="00222DC3" w:rsidP="007C38B2">
      <w:pPr>
        <w:pStyle w:val="1"/>
        <w:rPr>
          <w:sz w:val="32"/>
        </w:rPr>
      </w:pPr>
      <w:r w:rsidRPr="000B3F3A">
        <w:rPr>
          <w:sz w:val="32"/>
        </w:rPr>
        <w:br w:type="page"/>
      </w:r>
      <w:bookmarkStart w:id="4" w:name="_Toc498129966"/>
      <w:bookmarkEnd w:id="0"/>
      <w:bookmarkEnd w:id="1"/>
      <w:bookmarkEnd w:id="2"/>
      <w:bookmarkEnd w:id="3"/>
      <w:r w:rsidR="00473DF1" w:rsidRPr="000B3F3A">
        <w:rPr>
          <w:sz w:val="32"/>
        </w:rPr>
        <w:lastRenderedPageBreak/>
        <w:t>Business Description</w:t>
      </w:r>
      <w:bookmarkEnd w:id="4"/>
    </w:p>
    <w:p w:rsidR="00473DF1" w:rsidRPr="000B3F3A" w:rsidRDefault="00473DF1" w:rsidP="00473DF1">
      <w:pPr>
        <w:pStyle w:val="21"/>
        <w:rPr>
          <w:sz w:val="24"/>
        </w:rPr>
      </w:pPr>
      <w:bookmarkStart w:id="5" w:name="_Toc498129967"/>
      <w:r w:rsidRPr="000B3F3A">
        <w:rPr>
          <w:sz w:val="24"/>
        </w:rPr>
        <w:t>Business background</w:t>
      </w:r>
      <w:bookmarkEnd w:id="5"/>
    </w:p>
    <w:p w:rsidR="0015187B" w:rsidRPr="000B3F3A" w:rsidRDefault="0015187B" w:rsidP="0015187B">
      <w:pPr>
        <w:pStyle w:val="a3"/>
        <w:rPr>
          <w:sz w:val="24"/>
        </w:rPr>
      </w:pPr>
      <w:r w:rsidRPr="000B3F3A">
        <w:rPr>
          <w:sz w:val="24"/>
        </w:rPr>
        <w:t xml:space="preserve">For many </w:t>
      </w:r>
      <w:proofErr w:type="gramStart"/>
      <w:r w:rsidRPr="000B3F3A">
        <w:rPr>
          <w:sz w:val="24"/>
        </w:rPr>
        <w:t>years</w:t>
      </w:r>
      <w:proofErr w:type="gramEnd"/>
      <w:r w:rsidRPr="000B3F3A">
        <w:rPr>
          <w:sz w:val="24"/>
        </w:rPr>
        <w:t xml:space="preserve"> M</w:t>
      </w:r>
      <w:r w:rsidR="00604F18" w:rsidRPr="000B3F3A">
        <w:rPr>
          <w:sz w:val="24"/>
        </w:rPr>
        <w:t xml:space="preserve">ilavitsa </w:t>
      </w:r>
      <w:r w:rsidRPr="000B3F3A">
        <w:rPr>
          <w:sz w:val="24"/>
        </w:rPr>
        <w:t xml:space="preserve">has been producing lady’s lingerie, being one of the biggest lingerie producer in Eastern Europe. The company's products </w:t>
      </w:r>
      <w:proofErr w:type="gramStart"/>
      <w:r w:rsidRPr="000B3F3A">
        <w:rPr>
          <w:sz w:val="24"/>
        </w:rPr>
        <w:t>are successfully sold</w:t>
      </w:r>
      <w:proofErr w:type="gramEnd"/>
      <w:r w:rsidRPr="000B3F3A">
        <w:rPr>
          <w:sz w:val="24"/>
        </w:rPr>
        <w:t xml:space="preserve"> in more than 25 countries around the world and are</w:t>
      </w:r>
      <w:r w:rsidR="00266A17" w:rsidRPr="000B3F3A">
        <w:rPr>
          <w:sz w:val="24"/>
        </w:rPr>
        <w:t xml:space="preserve"> </w:t>
      </w:r>
      <w:r w:rsidRPr="000B3F3A">
        <w:rPr>
          <w:sz w:val="24"/>
        </w:rPr>
        <w:t>characterized by high quality, original and fashionable designs.</w:t>
      </w:r>
    </w:p>
    <w:p w:rsidR="0015187B" w:rsidRPr="000B3F3A" w:rsidRDefault="0015187B" w:rsidP="0015187B">
      <w:pPr>
        <w:pStyle w:val="a3"/>
        <w:rPr>
          <w:sz w:val="24"/>
        </w:rPr>
      </w:pPr>
      <w:r w:rsidRPr="000B3F3A">
        <w:rPr>
          <w:sz w:val="24"/>
        </w:rPr>
        <w:t xml:space="preserve">Company has four </w:t>
      </w:r>
      <w:r w:rsidR="00F34B9E" w:rsidRPr="000B3F3A">
        <w:rPr>
          <w:sz w:val="24"/>
        </w:rPr>
        <w:t xml:space="preserve">main </w:t>
      </w:r>
      <w:r w:rsidR="00266A17" w:rsidRPr="000B3F3A">
        <w:rPr>
          <w:sz w:val="24"/>
        </w:rPr>
        <w:t>brands</w:t>
      </w:r>
      <w:r w:rsidRPr="000B3F3A">
        <w:rPr>
          <w:sz w:val="24"/>
        </w:rPr>
        <w:t>:</w:t>
      </w:r>
    </w:p>
    <w:p w:rsidR="0015187B" w:rsidRPr="000B3F3A" w:rsidRDefault="0015187B" w:rsidP="0015187B">
      <w:pPr>
        <w:pStyle w:val="a3"/>
        <w:numPr>
          <w:ilvl w:val="0"/>
          <w:numId w:val="17"/>
        </w:numPr>
        <w:rPr>
          <w:b/>
          <w:sz w:val="24"/>
        </w:rPr>
      </w:pPr>
      <w:r w:rsidRPr="000B3F3A">
        <w:rPr>
          <w:b/>
          <w:sz w:val="24"/>
        </w:rPr>
        <w:t>Milavitsa.</w:t>
      </w:r>
    </w:p>
    <w:p w:rsidR="0015187B" w:rsidRPr="000B3F3A" w:rsidRDefault="0015187B" w:rsidP="0015187B">
      <w:pPr>
        <w:pStyle w:val="a3"/>
        <w:ind w:left="720"/>
        <w:rPr>
          <w:sz w:val="24"/>
        </w:rPr>
      </w:pPr>
      <w:r w:rsidRPr="000B3F3A">
        <w:rPr>
          <w:sz w:val="24"/>
        </w:rPr>
        <w:t>The Milavitsa product portfolio includes bras, knickers, shapewear, knitwear and swimwear.</w:t>
      </w:r>
      <w:r w:rsidR="00604F18" w:rsidRPr="000B3F3A">
        <w:rPr>
          <w:sz w:val="24"/>
        </w:rPr>
        <w:t xml:space="preserve"> </w:t>
      </w:r>
      <w:r w:rsidRPr="000B3F3A">
        <w:rPr>
          <w:sz w:val="24"/>
        </w:rPr>
        <w:t xml:space="preserve">The Milavitsa collection </w:t>
      </w:r>
      <w:proofErr w:type="gramStart"/>
      <w:r w:rsidRPr="000B3F3A">
        <w:rPr>
          <w:sz w:val="24"/>
        </w:rPr>
        <w:t>is divided</w:t>
      </w:r>
      <w:proofErr w:type="gramEnd"/>
      <w:r w:rsidRPr="000B3F3A">
        <w:rPr>
          <w:sz w:val="24"/>
        </w:rPr>
        <w:t xml:space="preserve"> into three categories: classic, fashion and swimwear. The basis of the classic collection </w:t>
      </w:r>
      <w:proofErr w:type="gramStart"/>
      <w:r w:rsidRPr="000B3F3A">
        <w:rPr>
          <w:sz w:val="24"/>
        </w:rPr>
        <w:t>is formed</w:t>
      </w:r>
      <w:proofErr w:type="gramEnd"/>
      <w:r w:rsidRPr="000B3F3A">
        <w:rPr>
          <w:sz w:val="24"/>
        </w:rPr>
        <w:t xml:space="preserve"> by a large variety of everyday styles, combining the basics of classical design, comfortable construction and functional materials. Milavitsa is an expert in creating the styles of lar</w:t>
      </w:r>
      <w:r w:rsidR="00266A17" w:rsidRPr="000B3F3A">
        <w:rPr>
          <w:sz w:val="24"/>
        </w:rPr>
        <w:t>ge sizes</w:t>
      </w:r>
      <w:r w:rsidR="00604F18" w:rsidRPr="000B3F3A">
        <w:rPr>
          <w:sz w:val="24"/>
        </w:rPr>
        <w:t>.</w:t>
      </w:r>
      <w:r w:rsidR="00266A17" w:rsidRPr="000B3F3A">
        <w:rPr>
          <w:sz w:val="24"/>
        </w:rPr>
        <w:t xml:space="preserve"> Fashion </w:t>
      </w:r>
      <w:r w:rsidRPr="000B3F3A">
        <w:rPr>
          <w:sz w:val="24"/>
        </w:rPr>
        <w:t xml:space="preserve">and swimwear collections </w:t>
      </w:r>
      <w:proofErr w:type="gramStart"/>
      <w:r w:rsidRPr="000B3F3A">
        <w:rPr>
          <w:sz w:val="24"/>
        </w:rPr>
        <w:t>are created</w:t>
      </w:r>
      <w:proofErr w:type="gramEnd"/>
      <w:r w:rsidRPr="000B3F3A">
        <w:rPr>
          <w:sz w:val="24"/>
        </w:rPr>
        <w:t xml:space="preserve"> for every season, following the fashion trends in design, materials and accessories.</w:t>
      </w:r>
    </w:p>
    <w:p w:rsidR="0015187B" w:rsidRPr="000B3F3A" w:rsidRDefault="0015187B" w:rsidP="0015187B">
      <w:pPr>
        <w:pStyle w:val="a3"/>
        <w:numPr>
          <w:ilvl w:val="0"/>
          <w:numId w:val="17"/>
        </w:numPr>
        <w:rPr>
          <w:b/>
          <w:sz w:val="24"/>
        </w:rPr>
      </w:pPr>
      <w:r w:rsidRPr="000B3F3A">
        <w:rPr>
          <w:b/>
          <w:sz w:val="24"/>
        </w:rPr>
        <w:t>A</w:t>
      </w:r>
      <w:r w:rsidR="00CA0D9F" w:rsidRPr="000B3F3A">
        <w:rPr>
          <w:b/>
          <w:sz w:val="24"/>
        </w:rPr>
        <w:t>velive Collection.</w:t>
      </w:r>
    </w:p>
    <w:p w:rsidR="00CA0D9F" w:rsidRPr="000B3F3A" w:rsidRDefault="00CA0D9F" w:rsidP="00CA0D9F">
      <w:pPr>
        <w:pStyle w:val="a3"/>
        <w:ind w:left="720"/>
        <w:rPr>
          <w:sz w:val="24"/>
        </w:rPr>
      </w:pPr>
      <w:r w:rsidRPr="000B3F3A">
        <w:rPr>
          <w:sz w:val="24"/>
        </w:rPr>
        <w:t xml:space="preserve">Bras, knickers, shapewear </w:t>
      </w:r>
      <w:proofErr w:type="gramStart"/>
      <w:r w:rsidRPr="000B3F3A">
        <w:rPr>
          <w:sz w:val="24"/>
        </w:rPr>
        <w:t>are also manufactured</w:t>
      </w:r>
      <w:proofErr w:type="gramEnd"/>
      <w:r w:rsidRPr="000B3F3A">
        <w:rPr>
          <w:sz w:val="24"/>
        </w:rPr>
        <w:t xml:space="preserve"> under the Aveline trademark. This is comfortable everyday lingerie at affordable prices. The Aveline products </w:t>
      </w:r>
      <w:proofErr w:type="gramStart"/>
      <w:r w:rsidRPr="000B3F3A">
        <w:rPr>
          <w:sz w:val="24"/>
        </w:rPr>
        <w:t>are developed and manufactured by Milavitsa, which is a guarantee of high quality and compliance with the company’s standards</w:t>
      </w:r>
      <w:proofErr w:type="gramEnd"/>
      <w:r w:rsidRPr="000B3F3A">
        <w:rPr>
          <w:sz w:val="24"/>
        </w:rPr>
        <w:t>.</w:t>
      </w:r>
    </w:p>
    <w:p w:rsidR="0015187B" w:rsidRPr="000B3F3A" w:rsidRDefault="0015187B" w:rsidP="0015187B">
      <w:pPr>
        <w:pStyle w:val="a3"/>
        <w:numPr>
          <w:ilvl w:val="0"/>
          <w:numId w:val="17"/>
        </w:numPr>
        <w:rPr>
          <w:b/>
          <w:sz w:val="24"/>
        </w:rPr>
      </w:pPr>
      <w:r w:rsidRPr="000B3F3A">
        <w:rPr>
          <w:b/>
          <w:sz w:val="24"/>
        </w:rPr>
        <w:t>Alisee</w:t>
      </w:r>
      <w:r w:rsidR="00CA0D9F" w:rsidRPr="000B3F3A">
        <w:rPr>
          <w:b/>
          <w:sz w:val="24"/>
        </w:rPr>
        <w:t>.</w:t>
      </w:r>
    </w:p>
    <w:p w:rsidR="00CA0D9F" w:rsidRPr="000B3F3A" w:rsidRDefault="00CA0D9F" w:rsidP="00CA0D9F">
      <w:pPr>
        <w:pStyle w:val="a3"/>
        <w:ind w:left="720"/>
        <w:rPr>
          <w:sz w:val="24"/>
        </w:rPr>
      </w:pPr>
      <w:r w:rsidRPr="000B3F3A">
        <w:rPr>
          <w:sz w:val="24"/>
        </w:rPr>
        <w:t xml:space="preserve">Alisee is a French lingerie brand acquired by Milavitsa. Alisee collection </w:t>
      </w:r>
      <w:proofErr w:type="gramStart"/>
      <w:r w:rsidRPr="000B3F3A">
        <w:rPr>
          <w:sz w:val="24"/>
        </w:rPr>
        <w:t>is designed and styled by European professionals</w:t>
      </w:r>
      <w:proofErr w:type="gramEnd"/>
      <w:r w:rsidRPr="000B3F3A">
        <w:rPr>
          <w:sz w:val="24"/>
        </w:rPr>
        <w:t>. Tailored by Milavitsa to fit local market specifics.</w:t>
      </w:r>
    </w:p>
    <w:p w:rsidR="0015187B" w:rsidRPr="000B3F3A" w:rsidRDefault="0015187B" w:rsidP="0015187B">
      <w:pPr>
        <w:pStyle w:val="a3"/>
        <w:numPr>
          <w:ilvl w:val="0"/>
          <w:numId w:val="17"/>
        </w:numPr>
        <w:rPr>
          <w:b/>
          <w:sz w:val="24"/>
        </w:rPr>
      </w:pPr>
      <w:r w:rsidRPr="000B3F3A">
        <w:rPr>
          <w:b/>
          <w:sz w:val="24"/>
        </w:rPr>
        <w:t>Hidalgo.</w:t>
      </w:r>
    </w:p>
    <w:p w:rsidR="00CA0D9F" w:rsidRPr="000B3F3A" w:rsidRDefault="00CA0D9F" w:rsidP="00CA0D9F">
      <w:pPr>
        <w:pStyle w:val="a3"/>
        <w:ind w:left="720"/>
        <w:rPr>
          <w:sz w:val="24"/>
        </w:rPr>
      </w:pPr>
      <w:r w:rsidRPr="000B3F3A">
        <w:rPr>
          <w:sz w:val="24"/>
        </w:rPr>
        <w:t>The Hidalgo is men's underwear combines classic shapes and comfortable natural materials.</w:t>
      </w:r>
    </w:p>
    <w:p w:rsidR="00473DF1" w:rsidRPr="000B3F3A" w:rsidRDefault="00473DF1" w:rsidP="00473DF1">
      <w:pPr>
        <w:pStyle w:val="21"/>
        <w:rPr>
          <w:sz w:val="24"/>
        </w:rPr>
      </w:pPr>
      <w:bookmarkStart w:id="6" w:name="_Toc498129968"/>
      <w:r w:rsidRPr="000B3F3A">
        <w:rPr>
          <w:sz w:val="24"/>
        </w:rPr>
        <w:t>Problems because of poor data management</w:t>
      </w:r>
      <w:bookmarkEnd w:id="6"/>
    </w:p>
    <w:p w:rsidR="00900FB3" w:rsidRPr="000B3F3A" w:rsidRDefault="00900FB3" w:rsidP="00900FB3">
      <w:pPr>
        <w:pStyle w:val="a3"/>
        <w:rPr>
          <w:sz w:val="24"/>
        </w:rPr>
      </w:pPr>
      <w:r w:rsidRPr="000B3F3A">
        <w:rPr>
          <w:sz w:val="24"/>
        </w:rPr>
        <w:t>Company faced next problems:</w:t>
      </w:r>
    </w:p>
    <w:p w:rsidR="00900FB3" w:rsidRPr="000B3F3A" w:rsidRDefault="000A54B0" w:rsidP="000A54B0">
      <w:pPr>
        <w:pStyle w:val="a3"/>
        <w:numPr>
          <w:ilvl w:val="0"/>
          <w:numId w:val="18"/>
        </w:numPr>
        <w:rPr>
          <w:sz w:val="24"/>
        </w:rPr>
      </w:pPr>
      <w:r w:rsidRPr="000B3F3A">
        <w:rPr>
          <w:sz w:val="24"/>
        </w:rPr>
        <w:t>absence of business intelligence from several sources;</w:t>
      </w:r>
    </w:p>
    <w:p w:rsidR="00126DC8" w:rsidRPr="000B3F3A" w:rsidRDefault="00126DC8" w:rsidP="00126DC8">
      <w:pPr>
        <w:pStyle w:val="a3"/>
        <w:numPr>
          <w:ilvl w:val="0"/>
          <w:numId w:val="18"/>
        </w:numPr>
        <w:rPr>
          <w:sz w:val="24"/>
        </w:rPr>
      </w:pPr>
      <w:r w:rsidRPr="000B3F3A">
        <w:rPr>
          <w:sz w:val="24"/>
        </w:rPr>
        <w:t>absence of sales and inventory information consolidation for the calculation of the optimal order and delivery;</w:t>
      </w:r>
    </w:p>
    <w:p w:rsidR="000A54B0" w:rsidRPr="000B3F3A" w:rsidRDefault="000A54B0" w:rsidP="00900FB3">
      <w:pPr>
        <w:pStyle w:val="a3"/>
        <w:numPr>
          <w:ilvl w:val="0"/>
          <w:numId w:val="18"/>
        </w:numPr>
        <w:rPr>
          <w:sz w:val="24"/>
        </w:rPr>
      </w:pPr>
      <w:r w:rsidRPr="000B3F3A">
        <w:rPr>
          <w:sz w:val="24"/>
        </w:rPr>
        <w:t>decreasing query and system performance;</w:t>
      </w:r>
    </w:p>
    <w:p w:rsidR="000A54B0" w:rsidRPr="000B3F3A" w:rsidRDefault="000A54B0" w:rsidP="00900FB3">
      <w:pPr>
        <w:pStyle w:val="a3"/>
        <w:numPr>
          <w:ilvl w:val="0"/>
          <w:numId w:val="18"/>
        </w:numPr>
        <w:rPr>
          <w:sz w:val="24"/>
        </w:rPr>
      </w:pPr>
      <w:r w:rsidRPr="000B3F3A">
        <w:rPr>
          <w:sz w:val="24"/>
        </w:rPr>
        <w:t>a</w:t>
      </w:r>
      <w:r w:rsidR="00126DC8" w:rsidRPr="000B3F3A">
        <w:rPr>
          <w:sz w:val="24"/>
        </w:rPr>
        <w:t>bsence of timely access to data;</w:t>
      </w:r>
    </w:p>
    <w:p w:rsidR="000A54B0" w:rsidRPr="000B3F3A" w:rsidRDefault="00126DC8" w:rsidP="00FA0D40">
      <w:pPr>
        <w:pStyle w:val="a3"/>
        <w:numPr>
          <w:ilvl w:val="0"/>
          <w:numId w:val="18"/>
        </w:numPr>
        <w:rPr>
          <w:sz w:val="24"/>
        </w:rPr>
      </w:pPr>
      <w:proofErr w:type="gramStart"/>
      <w:r w:rsidRPr="000B3F3A">
        <w:rPr>
          <w:sz w:val="24"/>
        </w:rPr>
        <w:t>absence</w:t>
      </w:r>
      <w:proofErr w:type="gramEnd"/>
      <w:r w:rsidR="000A54B0" w:rsidRPr="000B3F3A">
        <w:rPr>
          <w:sz w:val="24"/>
        </w:rPr>
        <w:t xml:space="preserve"> of historical intelligence</w:t>
      </w:r>
      <w:r w:rsidR="000A54B0" w:rsidRPr="000B3F3A">
        <w:rPr>
          <w:sz w:val="24"/>
          <w:lang w:val="ru-RU"/>
        </w:rPr>
        <w:t>.</w:t>
      </w:r>
    </w:p>
    <w:p w:rsidR="00473DF1" w:rsidRPr="000B3F3A" w:rsidRDefault="00473DF1" w:rsidP="00473DF1">
      <w:pPr>
        <w:pStyle w:val="21"/>
        <w:rPr>
          <w:sz w:val="24"/>
        </w:rPr>
      </w:pPr>
      <w:bookmarkStart w:id="7" w:name="_Toc498129969"/>
      <w:r w:rsidRPr="000B3F3A">
        <w:rPr>
          <w:sz w:val="24"/>
        </w:rPr>
        <w:t>Benefits from implementing a Data Warehouse</w:t>
      </w:r>
      <w:bookmarkEnd w:id="7"/>
    </w:p>
    <w:p w:rsidR="00FF1E02" w:rsidRPr="000B3F3A" w:rsidRDefault="00FF1E02" w:rsidP="00FF1E02">
      <w:pPr>
        <w:rPr>
          <w:sz w:val="24"/>
        </w:rPr>
      </w:pPr>
    </w:p>
    <w:p w:rsidR="00BD431C" w:rsidRPr="000B3F3A" w:rsidRDefault="00812848" w:rsidP="00BD431C">
      <w:pPr>
        <w:numPr>
          <w:ilvl w:val="0"/>
          <w:numId w:val="19"/>
        </w:numPr>
        <w:rPr>
          <w:sz w:val="24"/>
        </w:rPr>
      </w:pPr>
      <w:r w:rsidRPr="000B3F3A">
        <w:rPr>
          <w:b/>
          <w:bCs/>
          <w:sz w:val="24"/>
        </w:rPr>
        <w:t xml:space="preserve">Better decision-making. </w:t>
      </w:r>
      <w:r w:rsidR="00BD431C" w:rsidRPr="000B3F3A">
        <w:rPr>
          <w:sz w:val="24"/>
        </w:rPr>
        <w:t>Corporate decision makers will no longer have to make important business decisions based on limited d</w:t>
      </w:r>
      <w:r w:rsidRPr="000B3F3A">
        <w:rPr>
          <w:sz w:val="24"/>
        </w:rPr>
        <w:t>ata and hunches. Data warehouse will</w:t>
      </w:r>
      <w:r w:rsidR="00BD431C" w:rsidRPr="000B3F3A">
        <w:rPr>
          <w:sz w:val="24"/>
        </w:rPr>
        <w:t xml:space="preserve"> store credible facts and statistics, and decision makers will be able to retrieve that </w:t>
      </w:r>
      <w:r w:rsidR="00BD431C" w:rsidRPr="000B3F3A">
        <w:rPr>
          <w:sz w:val="24"/>
        </w:rPr>
        <w:lastRenderedPageBreak/>
        <w:t>information from the data warehous</w:t>
      </w:r>
      <w:r w:rsidR="00604F18" w:rsidRPr="000B3F3A">
        <w:rPr>
          <w:sz w:val="24"/>
        </w:rPr>
        <w:t>e based on their personal needs</w:t>
      </w:r>
      <w:r w:rsidR="00BD431C" w:rsidRPr="000B3F3A">
        <w:rPr>
          <w:sz w:val="24"/>
        </w:rPr>
        <w:t>.</w:t>
      </w:r>
    </w:p>
    <w:p w:rsidR="000A54B0" w:rsidRPr="000B3F3A" w:rsidRDefault="000A54B0" w:rsidP="000A54B0">
      <w:pPr>
        <w:ind w:left="720"/>
        <w:rPr>
          <w:sz w:val="24"/>
        </w:rPr>
      </w:pPr>
    </w:p>
    <w:p w:rsidR="00BD431C" w:rsidRPr="000B3F3A" w:rsidRDefault="00812848" w:rsidP="00BD431C">
      <w:pPr>
        <w:numPr>
          <w:ilvl w:val="0"/>
          <w:numId w:val="19"/>
        </w:numPr>
        <w:rPr>
          <w:sz w:val="24"/>
        </w:rPr>
      </w:pPr>
      <w:r w:rsidRPr="000B3F3A">
        <w:rPr>
          <w:b/>
          <w:bCs/>
          <w:sz w:val="24"/>
        </w:rPr>
        <w:t xml:space="preserve">Quick and easy access to data. </w:t>
      </w:r>
      <w:r w:rsidR="00BD431C" w:rsidRPr="000B3F3A">
        <w:rPr>
          <w:sz w:val="24"/>
        </w:rPr>
        <w:t xml:space="preserve">Speed is an important factor that sets </w:t>
      </w:r>
      <w:r w:rsidRPr="000B3F3A">
        <w:rPr>
          <w:sz w:val="24"/>
        </w:rPr>
        <w:t xml:space="preserve">company </w:t>
      </w:r>
      <w:r w:rsidR="00BD431C" w:rsidRPr="000B3F3A">
        <w:rPr>
          <w:sz w:val="24"/>
        </w:rPr>
        <w:t xml:space="preserve">above </w:t>
      </w:r>
      <w:r w:rsidRPr="000B3F3A">
        <w:rPr>
          <w:sz w:val="24"/>
        </w:rPr>
        <w:t>its</w:t>
      </w:r>
      <w:r w:rsidR="00BD431C" w:rsidRPr="000B3F3A">
        <w:rPr>
          <w:sz w:val="24"/>
        </w:rPr>
        <w:t xml:space="preserve"> competitors. Business users can quickly access data from multiple sources from a data warehouse, meaning that precious time </w:t>
      </w:r>
      <w:proofErr w:type="gramStart"/>
      <w:r w:rsidRPr="000B3F3A">
        <w:rPr>
          <w:sz w:val="24"/>
        </w:rPr>
        <w:t xml:space="preserve">will not be </w:t>
      </w:r>
      <w:r w:rsidR="00BD431C" w:rsidRPr="000B3F3A">
        <w:rPr>
          <w:sz w:val="24"/>
        </w:rPr>
        <w:t>wasted</w:t>
      </w:r>
      <w:proofErr w:type="gramEnd"/>
      <w:r w:rsidR="00BD431C" w:rsidRPr="000B3F3A">
        <w:rPr>
          <w:sz w:val="24"/>
        </w:rPr>
        <w:t xml:space="preserve"> on retrieving data from multiple sources. This allows </w:t>
      </w:r>
      <w:r w:rsidRPr="000B3F3A">
        <w:rPr>
          <w:sz w:val="24"/>
        </w:rPr>
        <w:t>company</w:t>
      </w:r>
      <w:r w:rsidR="00BD431C" w:rsidRPr="000B3F3A">
        <w:rPr>
          <w:sz w:val="24"/>
        </w:rPr>
        <w:t xml:space="preserve"> to make quick and accurate decisions, with little or no support from </w:t>
      </w:r>
      <w:r w:rsidRPr="000B3F3A">
        <w:rPr>
          <w:sz w:val="24"/>
        </w:rPr>
        <w:t>its</w:t>
      </w:r>
      <w:r w:rsidR="00BD431C" w:rsidRPr="000B3F3A">
        <w:rPr>
          <w:sz w:val="24"/>
        </w:rPr>
        <w:t xml:space="preserve"> IT department.</w:t>
      </w:r>
    </w:p>
    <w:p w:rsidR="000A54B0" w:rsidRPr="000B3F3A" w:rsidRDefault="000A54B0" w:rsidP="000A54B0">
      <w:pPr>
        <w:rPr>
          <w:sz w:val="24"/>
        </w:rPr>
      </w:pPr>
    </w:p>
    <w:p w:rsidR="00B42480" w:rsidRDefault="00BD431C" w:rsidP="00FA0D40">
      <w:pPr>
        <w:widowControl/>
        <w:numPr>
          <w:ilvl w:val="0"/>
          <w:numId w:val="19"/>
        </w:numPr>
        <w:spacing w:line="240" w:lineRule="auto"/>
      </w:pPr>
      <w:r w:rsidRPr="000B3F3A">
        <w:rPr>
          <w:b/>
          <w:bCs/>
          <w:sz w:val="24"/>
        </w:rPr>
        <w:t>Data quality and consis</w:t>
      </w:r>
      <w:r w:rsidR="00812848" w:rsidRPr="000B3F3A">
        <w:rPr>
          <w:b/>
          <w:bCs/>
          <w:sz w:val="24"/>
        </w:rPr>
        <w:t xml:space="preserve">tency. </w:t>
      </w:r>
      <w:r w:rsidRPr="000B3F3A">
        <w:rPr>
          <w:sz w:val="24"/>
        </w:rPr>
        <w:t xml:space="preserve">Since data warehouses gather information from different sources and convert it into a single and widely used format, departments will produce results that are in line and consistent with each other. When data is standardized, </w:t>
      </w:r>
      <w:r w:rsidR="00812848" w:rsidRPr="000B3F3A">
        <w:rPr>
          <w:sz w:val="24"/>
        </w:rPr>
        <w:t>company</w:t>
      </w:r>
      <w:r w:rsidRPr="000B3F3A">
        <w:rPr>
          <w:sz w:val="24"/>
        </w:rPr>
        <w:t xml:space="preserve"> can have confidence in its accuracy, and accurate data is what makes for strong business decisions.</w:t>
      </w:r>
      <w:r w:rsidR="00B42480">
        <w:br w:type="page"/>
      </w:r>
    </w:p>
    <w:p w:rsidR="000B3F3A" w:rsidRPr="00867736" w:rsidRDefault="000B3F3A" w:rsidP="000B3F3A">
      <w:pPr>
        <w:pStyle w:val="1"/>
        <w:rPr>
          <w:sz w:val="32"/>
        </w:rPr>
      </w:pPr>
      <w:bookmarkStart w:id="8" w:name="_Toc412572573"/>
      <w:bookmarkStart w:id="9" w:name="_Toc498020048"/>
      <w:bookmarkStart w:id="10" w:name="_Toc498129897"/>
      <w:bookmarkStart w:id="11" w:name="_Toc498129970"/>
      <w:r w:rsidRPr="00867736">
        <w:rPr>
          <w:sz w:val="32"/>
        </w:rPr>
        <w:lastRenderedPageBreak/>
        <w:t>Data Description</w:t>
      </w:r>
      <w:bookmarkEnd w:id="8"/>
      <w:bookmarkEnd w:id="9"/>
      <w:bookmarkEnd w:id="10"/>
      <w:bookmarkEnd w:id="11"/>
    </w:p>
    <w:p w:rsidR="000B3F3A" w:rsidRPr="00867736" w:rsidRDefault="000B3F3A" w:rsidP="000B3F3A">
      <w:pPr>
        <w:pStyle w:val="21"/>
        <w:rPr>
          <w:sz w:val="24"/>
        </w:rPr>
      </w:pPr>
      <w:bookmarkStart w:id="12" w:name="_Toc498129898"/>
      <w:bookmarkStart w:id="13" w:name="_Toc498129971"/>
      <w:r w:rsidRPr="00867736">
        <w:rPr>
          <w:bCs/>
          <w:sz w:val="24"/>
        </w:rPr>
        <w:t>Description of selected</w:t>
      </w:r>
      <w:r w:rsidRPr="00867736">
        <w:rPr>
          <w:sz w:val="24"/>
        </w:rPr>
        <w:t xml:space="preserve"> schema</w:t>
      </w:r>
      <w:bookmarkEnd w:id="12"/>
      <w:bookmarkEnd w:id="13"/>
    </w:p>
    <w:p w:rsidR="000B3F3A" w:rsidRPr="00867736" w:rsidRDefault="000B3F3A" w:rsidP="000B3F3A">
      <w:pPr>
        <w:pStyle w:val="a3"/>
        <w:rPr>
          <w:sz w:val="24"/>
        </w:rPr>
      </w:pPr>
    </w:p>
    <w:p w:rsidR="000B3F3A" w:rsidRPr="00867736" w:rsidRDefault="000B3F3A" w:rsidP="000B3F3A">
      <w:pPr>
        <w:pStyle w:val="a3"/>
        <w:rPr>
          <w:sz w:val="24"/>
        </w:rPr>
      </w:pPr>
      <w:r w:rsidRPr="00867736">
        <w:rPr>
          <w:sz w:val="24"/>
        </w:rPr>
        <w:t xml:space="preserve">The Star schema </w:t>
      </w:r>
      <w:proofErr w:type="gramStart"/>
      <w:r w:rsidRPr="00867736">
        <w:rPr>
          <w:sz w:val="24"/>
        </w:rPr>
        <w:t>was chosen</w:t>
      </w:r>
      <w:proofErr w:type="gramEnd"/>
      <w:r w:rsidRPr="00867736">
        <w:rPr>
          <w:sz w:val="24"/>
        </w:rPr>
        <w:t xml:space="preserve"> for business processes description.</w:t>
      </w:r>
    </w:p>
    <w:p w:rsidR="000B3F3A" w:rsidRPr="00867736" w:rsidRDefault="000B3F3A" w:rsidP="000B3F3A">
      <w:pPr>
        <w:rPr>
          <w:bCs/>
          <w:sz w:val="24"/>
        </w:rPr>
      </w:pPr>
      <w:r w:rsidRPr="00867736">
        <w:rPr>
          <w:bCs/>
          <w:sz w:val="24"/>
        </w:rPr>
        <w:t>The main reasons:</w:t>
      </w:r>
    </w:p>
    <w:p w:rsidR="000B3F3A" w:rsidRPr="00867736" w:rsidRDefault="000B3F3A" w:rsidP="000B3F3A">
      <w:pPr>
        <w:numPr>
          <w:ilvl w:val="0"/>
          <w:numId w:val="26"/>
        </w:numPr>
        <w:rPr>
          <w:bCs/>
          <w:sz w:val="24"/>
        </w:rPr>
      </w:pPr>
      <w:r w:rsidRPr="00867736">
        <w:rPr>
          <w:bCs/>
          <w:sz w:val="24"/>
        </w:rPr>
        <w:t>Simple structure;</w:t>
      </w:r>
    </w:p>
    <w:p w:rsidR="000B3F3A" w:rsidRPr="00867736" w:rsidRDefault="000B3F3A" w:rsidP="000B3F3A">
      <w:pPr>
        <w:numPr>
          <w:ilvl w:val="0"/>
          <w:numId w:val="26"/>
        </w:numPr>
        <w:rPr>
          <w:bCs/>
          <w:sz w:val="24"/>
        </w:rPr>
      </w:pPr>
      <w:r w:rsidRPr="00867736">
        <w:rPr>
          <w:bCs/>
          <w:sz w:val="24"/>
        </w:rPr>
        <w:t>Absence of a big number of tables to join;</w:t>
      </w:r>
    </w:p>
    <w:p w:rsidR="000B3F3A" w:rsidRPr="00867736" w:rsidRDefault="000B3F3A" w:rsidP="000B3F3A">
      <w:pPr>
        <w:numPr>
          <w:ilvl w:val="0"/>
          <w:numId w:val="26"/>
        </w:numPr>
        <w:rPr>
          <w:bCs/>
          <w:sz w:val="24"/>
        </w:rPr>
      </w:pPr>
      <w:proofErr w:type="spellStart"/>
      <w:r w:rsidRPr="00867736">
        <w:rPr>
          <w:bCs/>
          <w:sz w:val="24"/>
        </w:rPr>
        <w:t>Denormalized</w:t>
      </w:r>
      <w:proofErr w:type="spellEnd"/>
      <w:r w:rsidRPr="00867736">
        <w:rPr>
          <w:bCs/>
          <w:sz w:val="24"/>
        </w:rPr>
        <w:t xml:space="preserve"> tables are not too large in a specific case of this task;</w:t>
      </w:r>
    </w:p>
    <w:p w:rsidR="000B3F3A" w:rsidRPr="00867736" w:rsidRDefault="000B3F3A" w:rsidP="000B3F3A">
      <w:pPr>
        <w:numPr>
          <w:ilvl w:val="0"/>
          <w:numId w:val="26"/>
        </w:numPr>
        <w:rPr>
          <w:bCs/>
          <w:sz w:val="24"/>
        </w:rPr>
      </w:pPr>
      <w:r w:rsidRPr="00867736">
        <w:rPr>
          <w:bCs/>
          <w:sz w:val="24"/>
        </w:rPr>
        <w:t>Widely support by a large number of business intelligence tools.</w:t>
      </w:r>
    </w:p>
    <w:p w:rsidR="000B3F3A" w:rsidRPr="00867736" w:rsidRDefault="000B3F3A" w:rsidP="000B3F3A">
      <w:pPr>
        <w:pStyle w:val="21"/>
        <w:rPr>
          <w:sz w:val="24"/>
        </w:rPr>
      </w:pPr>
      <w:bookmarkStart w:id="14" w:name="_Toc498129899"/>
      <w:bookmarkStart w:id="15" w:name="_Toc498129972"/>
      <w:r w:rsidRPr="00867736">
        <w:rPr>
          <w:bCs/>
          <w:sz w:val="24"/>
        </w:rPr>
        <w:t>Description of data sources</w:t>
      </w:r>
      <w:bookmarkEnd w:id="14"/>
      <w:bookmarkEnd w:id="15"/>
    </w:p>
    <w:p w:rsidR="000B3F3A" w:rsidRPr="00867736" w:rsidRDefault="000B3F3A" w:rsidP="000B3F3A">
      <w:pPr>
        <w:pStyle w:val="a3"/>
        <w:rPr>
          <w:sz w:val="24"/>
        </w:rPr>
      </w:pPr>
    </w:p>
    <w:p w:rsidR="000B3F3A" w:rsidRPr="00867736" w:rsidRDefault="000B3F3A" w:rsidP="000B3F3A">
      <w:pPr>
        <w:pStyle w:val="a3"/>
        <w:rPr>
          <w:sz w:val="24"/>
        </w:rPr>
      </w:pPr>
      <w:r w:rsidRPr="00867736">
        <w:rPr>
          <w:sz w:val="24"/>
        </w:rPr>
        <w:t xml:space="preserve">Customer and manager information </w:t>
      </w:r>
      <w:proofErr w:type="gramStart"/>
      <w:r w:rsidRPr="00867736">
        <w:rPr>
          <w:sz w:val="24"/>
        </w:rPr>
        <w:t>was generated</w:t>
      </w:r>
      <w:proofErr w:type="gramEnd"/>
      <w:r w:rsidRPr="00867736">
        <w:rPr>
          <w:sz w:val="24"/>
        </w:rPr>
        <w:t xml:space="preserve"> on the site </w:t>
      </w:r>
      <w:hyperlink r:id="rId12" w:history="1">
        <w:r w:rsidRPr="00867736">
          <w:rPr>
            <w:rStyle w:val="af6"/>
            <w:sz w:val="24"/>
          </w:rPr>
          <w:t>www.mockaroo.com</w:t>
        </w:r>
      </w:hyperlink>
      <w:r w:rsidRPr="00867736">
        <w:rPr>
          <w:sz w:val="24"/>
        </w:rPr>
        <w:t xml:space="preserve">. It allows creating file with 1000 rows. </w:t>
      </w:r>
    </w:p>
    <w:p w:rsidR="000B3F3A" w:rsidRPr="00867736" w:rsidRDefault="000B3F3A" w:rsidP="000B3F3A">
      <w:pPr>
        <w:pStyle w:val="a3"/>
        <w:rPr>
          <w:sz w:val="24"/>
        </w:rPr>
      </w:pPr>
      <w:r w:rsidRPr="00867736">
        <w:rPr>
          <w:sz w:val="24"/>
        </w:rPr>
        <w:t xml:space="preserve">Additionally, manager information </w:t>
      </w:r>
      <w:proofErr w:type="gramStart"/>
      <w:r w:rsidRPr="00867736">
        <w:rPr>
          <w:sz w:val="24"/>
        </w:rPr>
        <w:t>was modified</w:t>
      </w:r>
      <w:proofErr w:type="gramEnd"/>
      <w:r w:rsidRPr="00867736">
        <w:rPr>
          <w:sz w:val="24"/>
        </w:rPr>
        <w:t xml:space="preserve"> in the Excel. There was added column “Position name”. Information in that column </w:t>
      </w:r>
      <w:proofErr w:type="gramStart"/>
      <w:r w:rsidRPr="00867736">
        <w:rPr>
          <w:sz w:val="24"/>
        </w:rPr>
        <w:t>was created</w:t>
      </w:r>
      <w:proofErr w:type="gramEnd"/>
      <w:r w:rsidRPr="00867736">
        <w:rPr>
          <w:sz w:val="24"/>
        </w:rPr>
        <w:t xml:space="preserve"> by the specific random formula.</w:t>
      </w:r>
    </w:p>
    <w:p w:rsidR="000B3F3A" w:rsidRPr="00867736" w:rsidRDefault="000B3F3A" w:rsidP="000B3F3A">
      <w:pPr>
        <w:pStyle w:val="a3"/>
        <w:rPr>
          <w:sz w:val="24"/>
        </w:rPr>
      </w:pPr>
      <w:r w:rsidRPr="00867736">
        <w:rPr>
          <w:sz w:val="24"/>
        </w:rPr>
        <w:t xml:space="preserve">Information for Collection, Line, Product type, Store dimensions is on the official company’s site </w:t>
      </w:r>
      <w:hyperlink r:id="rId13" w:history="1">
        <w:r w:rsidRPr="00867736">
          <w:rPr>
            <w:rStyle w:val="af6"/>
            <w:sz w:val="24"/>
          </w:rPr>
          <w:t>www.milavitsa.com</w:t>
        </w:r>
      </w:hyperlink>
      <w:r w:rsidRPr="00867736">
        <w:rPr>
          <w:sz w:val="24"/>
        </w:rPr>
        <w:t xml:space="preserve">. Information about Sizes can be find via </w:t>
      </w:r>
      <w:proofErr w:type="spellStart"/>
      <w:r w:rsidRPr="00867736">
        <w:rPr>
          <w:sz w:val="24"/>
        </w:rPr>
        <w:t>tne</w:t>
      </w:r>
      <w:proofErr w:type="spellEnd"/>
      <w:r w:rsidRPr="00867736">
        <w:rPr>
          <w:sz w:val="24"/>
        </w:rPr>
        <w:t xml:space="preserve"> next links </w:t>
      </w:r>
      <w:hyperlink r:id="rId14" w:history="1">
        <w:r w:rsidRPr="00867736">
          <w:rPr>
            <w:rStyle w:val="af6"/>
            <w:sz w:val="24"/>
          </w:rPr>
          <w:t>www.milavitsa.com/collections/converter</w:t>
        </w:r>
      </w:hyperlink>
      <w:r w:rsidRPr="00867736">
        <w:rPr>
          <w:sz w:val="24"/>
        </w:rPr>
        <w:t xml:space="preserve"> and </w:t>
      </w:r>
      <w:hyperlink r:id="rId15" w:history="1">
        <w:r w:rsidRPr="00867736">
          <w:rPr>
            <w:rStyle w:val="af6"/>
            <w:sz w:val="24"/>
          </w:rPr>
          <w:t>www.globebrand.com/sizing_charts</w:t>
        </w:r>
      </w:hyperlink>
    </w:p>
    <w:p w:rsidR="000B3F3A" w:rsidRPr="00867736" w:rsidRDefault="000B3F3A" w:rsidP="000B3F3A">
      <w:pPr>
        <w:pStyle w:val="21"/>
        <w:rPr>
          <w:sz w:val="24"/>
        </w:rPr>
      </w:pPr>
      <w:bookmarkStart w:id="16" w:name="_Toc498129900"/>
      <w:bookmarkStart w:id="17" w:name="_Toc498129973"/>
      <w:r w:rsidRPr="00867736">
        <w:rPr>
          <w:bCs/>
          <w:sz w:val="24"/>
        </w:rPr>
        <w:t>Description of business rules</w:t>
      </w:r>
      <w:bookmarkEnd w:id="16"/>
      <w:bookmarkEnd w:id="17"/>
    </w:p>
    <w:p w:rsidR="000B3F3A" w:rsidRPr="00867736" w:rsidRDefault="000B3F3A" w:rsidP="000B3F3A">
      <w:pPr>
        <w:pStyle w:val="a3"/>
        <w:rPr>
          <w:sz w:val="24"/>
        </w:rPr>
      </w:pPr>
      <w:r w:rsidRPr="00867736">
        <w:rPr>
          <w:sz w:val="24"/>
        </w:rPr>
        <w:t>Business rules:</w:t>
      </w:r>
    </w:p>
    <w:p w:rsidR="000B3F3A" w:rsidRPr="00867736" w:rsidRDefault="000B3F3A" w:rsidP="000B3F3A">
      <w:pPr>
        <w:numPr>
          <w:ilvl w:val="0"/>
          <w:numId w:val="26"/>
        </w:numPr>
        <w:rPr>
          <w:bCs/>
          <w:sz w:val="24"/>
        </w:rPr>
      </w:pPr>
      <w:r w:rsidRPr="00867736">
        <w:rPr>
          <w:bCs/>
          <w:sz w:val="24"/>
        </w:rPr>
        <w:t xml:space="preserve">Every </w:t>
      </w:r>
      <w:r w:rsidRPr="00867736">
        <w:rPr>
          <w:b/>
          <w:bCs/>
          <w:sz w:val="24"/>
        </w:rPr>
        <w:t>Retail Sale</w:t>
      </w:r>
      <w:r w:rsidRPr="00867736">
        <w:rPr>
          <w:bCs/>
          <w:sz w:val="24"/>
        </w:rPr>
        <w:t xml:space="preserve"> must be associated with a valid </w:t>
      </w:r>
      <w:r w:rsidRPr="00867736">
        <w:rPr>
          <w:b/>
          <w:bCs/>
          <w:sz w:val="24"/>
        </w:rPr>
        <w:t>Customer</w:t>
      </w:r>
      <w:r w:rsidRPr="00867736">
        <w:rPr>
          <w:bCs/>
          <w:sz w:val="24"/>
        </w:rPr>
        <w:t>.</w:t>
      </w:r>
    </w:p>
    <w:p w:rsidR="000B3F3A" w:rsidRPr="00867736" w:rsidRDefault="000B3F3A" w:rsidP="000B3F3A">
      <w:pPr>
        <w:numPr>
          <w:ilvl w:val="0"/>
          <w:numId w:val="26"/>
        </w:numPr>
        <w:rPr>
          <w:bCs/>
          <w:sz w:val="24"/>
        </w:rPr>
      </w:pPr>
      <w:r w:rsidRPr="00867736">
        <w:rPr>
          <w:bCs/>
          <w:sz w:val="24"/>
        </w:rPr>
        <w:t xml:space="preserve">A </w:t>
      </w:r>
      <w:r w:rsidRPr="00867736">
        <w:rPr>
          <w:b/>
          <w:bCs/>
          <w:sz w:val="24"/>
        </w:rPr>
        <w:t>Retail Sale</w:t>
      </w:r>
      <w:r w:rsidRPr="00867736">
        <w:rPr>
          <w:bCs/>
          <w:sz w:val="24"/>
        </w:rPr>
        <w:t xml:space="preserve"> is always associated with a </w:t>
      </w:r>
      <w:r w:rsidRPr="00867736">
        <w:rPr>
          <w:b/>
          <w:bCs/>
          <w:sz w:val="24"/>
        </w:rPr>
        <w:t>Payment Method</w:t>
      </w:r>
      <w:r w:rsidRPr="00867736">
        <w:rPr>
          <w:bCs/>
          <w:sz w:val="24"/>
        </w:rPr>
        <w:t>.</w:t>
      </w:r>
    </w:p>
    <w:p w:rsidR="000B3F3A" w:rsidRPr="00867736" w:rsidRDefault="000B3F3A" w:rsidP="000B3F3A">
      <w:pPr>
        <w:numPr>
          <w:ilvl w:val="0"/>
          <w:numId w:val="26"/>
        </w:numPr>
        <w:rPr>
          <w:bCs/>
          <w:sz w:val="24"/>
        </w:rPr>
      </w:pPr>
      <w:r w:rsidRPr="00867736">
        <w:rPr>
          <w:bCs/>
          <w:sz w:val="24"/>
        </w:rPr>
        <w:t xml:space="preserve">A </w:t>
      </w:r>
      <w:r w:rsidRPr="00867736">
        <w:rPr>
          <w:b/>
          <w:bCs/>
          <w:sz w:val="24"/>
        </w:rPr>
        <w:t>Retail Sale</w:t>
      </w:r>
      <w:r w:rsidRPr="00867736">
        <w:rPr>
          <w:bCs/>
          <w:sz w:val="24"/>
        </w:rPr>
        <w:t xml:space="preserve"> can have one or many </w:t>
      </w:r>
      <w:r w:rsidRPr="00867736">
        <w:rPr>
          <w:b/>
          <w:bCs/>
          <w:sz w:val="24"/>
        </w:rPr>
        <w:t>Products</w:t>
      </w:r>
      <w:r w:rsidRPr="00867736">
        <w:rPr>
          <w:bCs/>
          <w:sz w:val="24"/>
        </w:rPr>
        <w:t>.</w:t>
      </w:r>
    </w:p>
    <w:p w:rsidR="000B3F3A" w:rsidRPr="00867736" w:rsidRDefault="000B3F3A" w:rsidP="000B3F3A">
      <w:pPr>
        <w:numPr>
          <w:ilvl w:val="0"/>
          <w:numId w:val="26"/>
        </w:numPr>
        <w:rPr>
          <w:bCs/>
          <w:sz w:val="24"/>
        </w:rPr>
      </w:pPr>
      <w:r w:rsidRPr="00867736">
        <w:rPr>
          <w:bCs/>
          <w:sz w:val="24"/>
        </w:rPr>
        <w:t xml:space="preserve">A </w:t>
      </w:r>
      <w:r w:rsidRPr="00867736">
        <w:rPr>
          <w:b/>
          <w:bCs/>
          <w:sz w:val="24"/>
        </w:rPr>
        <w:t>Retail Sale</w:t>
      </w:r>
      <w:r w:rsidRPr="00867736">
        <w:rPr>
          <w:bCs/>
          <w:sz w:val="24"/>
        </w:rPr>
        <w:t xml:space="preserve"> is always associated with a specific </w:t>
      </w:r>
      <w:r w:rsidRPr="00867736">
        <w:rPr>
          <w:b/>
          <w:bCs/>
          <w:sz w:val="24"/>
        </w:rPr>
        <w:t>Employee</w:t>
      </w:r>
      <w:r w:rsidRPr="00867736">
        <w:rPr>
          <w:bCs/>
          <w:sz w:val="24"/>
        </w:rPr>
        <w:t>.</w:t>
      </w:r>
    </w:p>
    <w:p w:rsidR="000B3F3A" w:rsidRDefault="000B3F3A" w:rsidP="000B3F3A">
      <w:pPr>
        <w:rPr>
          <w:bCs/>
        </w:rPr>
      </w:pPr>
    </w:p>
    <w:p w:rsidR="000B3F3A" w:rsidRDefault="000B3F3A" w:rsidP="000B3F3A">
      <w:pPr>
        <w:widowControl/>
        <w:spacing w:line="240" w:lineRule="auto"/>
        <w:rPr>
          <w:bCs/>
        </w:rPr>
      </w:pPr>
      <w:r>
        <w:rPr>
          <w:bCs/>
        </w:rPr>
        <w:br w:type="page"/>
      </w:r>
    </w:p>
    <w:p w:rsidR="000B3F3A" w:rsidRPr="00867736" w:rsidRDefault="000B3F3A" w:rsidP="000B3F3A">
      <w:pPr>
        <w:pStyle w:val="1"/>
        <w:rPr>
          <w:sz w:val="32"/>
        </w:rPr>
      </w:pPr>
      <w:bookmarkStart w:id="18" w:name="_Toc498020049"/>
      <w:bookmarkStart w:id="19" w:name="_Toc498129901"/>
      <w:bookmarkStart w:id="20" w:name="_Toc498129974"/>
      <w:r w:rsidRPr="00867736">
        <w:rPr>
          <w:sz w:val="32"/>
        </w:rPr>
        <w:lastRenderedPageBreak/>
        <w:t>Dimensions of a Business</w:t>
      </w:r>
      <w:bookmarkEnd w:id="18"/>
      <w:bookmarkEnd w:id="19"/>
      <w:bookmarkEnd w:id="20"/>
    </w:p>
    <w:p w:rsidR="000B3F3A" w:rsidRPr="00867736" w:rsidRDefault="000B3F3A" w:rsidP="000B3F3A">
      <w:pPr>
        <w:pStyle w:val="21"/>
        <w:rPr>
          <w:sz w:val="24"/>
        </w:rPr>
      </w:pPr>
      <w:bookmarkStart w:id="21" w:name="_Toc498020050"/>
      <w:bookmarkStart w:id="22" w:name="_Toc498129902"/>
      <w:bookmarkStart w:id="23" w:name="_Toc498129975"/>
      <w:r w:rsidRPr="00867736">
        <w:rPr>
          <w:bCs/>
          <w:sz w:val="24"/>
        </w:rPr>
        <w:t>Definition of selected</w:t>
      </w:r>
      <w:r w:rsidRPr="00867736">
        <w:rPr>
          <w:sz w:val="24"/>
        </w:rPr>
        <w:t xml:space="preserve"> Business Process</w:t>
      </w:r>
      <w:bookmarkEnd w:id="21"/>
      <w:bookmarkEnd w:id="22"/>
      <w:bookmarkEnd w:id="23"/>
    </w:p>
    <w:p w:rsidR="000B3F3A" w:rsidRPr="00867736" w:rsidRDefault="000B3F3A" w:rsidP="000B3F3A">
      <w:pPr>
        <w:pStyle w:val="a3"/>
        <w:rPr>
          <w:sz w:val="24"/>
        </w:rPr>
      </w:pPr>
      <w:r w:rsidRPr="00867736">
        <w:rPr>
          <w:sz w:val="24"/>
        </w:rPr>
        <w:t>Business Process for analysis is Milavitsa’s sales per different metrics.</w:t>
      </w:r>
    </w:p>
    <w:p w:rsidR="000B3F3A" w:rsidRPr="00867736" w:rsidRDefault="000B3F3A" w:rsidP="000B3F3A">
      <w:pPr>
        <w:pStyle w:val="21"/>
        <w:rPr>
          <w:sz w:val="24"/>
        </w:rPr>
      </w:pPr>
      <w:bookmarkStart w:id="24" w:name="_Toc498020051"/>
      <w:bookmarkStart w:id="25" w:name="_Toc498129903"/>
      <w:bookmarkStart w:id="26" w:name="_Toc498129976"/>
      <w:r w:rsidRPr="00867736">
        <w:rPr>
          <w:bCs/>
          <w:sz w:val="24"/>
        </w:rPr>
        <w:t>D</w:t>
      </w:r>
      <w:r w:rsidRPr="00867736">
        <w:rPr>
          <w:sz w:val="24"/>
        </w:rPr>
        <w:t>eclaring the Grain</w:t>
      </w:r>
      <w:bookmarkEnd w:id="24"/>
      <w:bookmarkEnd w:id="25"/>
      <w:bookmarkEnd w:id="26"/>
    </w:p>
    <w:p w:rsidR="000B3F3A" w:rsidRPr="00867736" w:rsidRDefault="000B3F3A" w:rsidP="000B3F3A">
      <w:pPr>
        <w:pStyle w:val="a3"/>
        <w:rPr>
          <w:sz w:val="24"/>
        </w:rPr>
      </w:pPr>
      <w:r w:rsidRPr="00867736">
        <w:rPr>
          <w:sz w:val="24"/>
        </w:rPr>
        <w:t>Fact granularity is Daily Sales Amount per certain Customer and Employee in a specific a Store.</w:t>
      </w:r>
    </w:p>
    <w:p w:rsidR="000B3F3A" w:rsidRPr="00867736" w:rsidRDefault="000B3F3A" w:rsidP="000B3F3A">
      <w:pPr>
        <w:pStyle w:val="21"/>
        <w:rPr>
          <w:sz w:val="24"/>
        </w:rPr>
      </w:pPr>
      <w:bookmarkStart w:id="27" w:name="_Toc498020052"/>
      <w:bookmarkStart w:id="28" w:name="_Toc498129904"/>
      <w:bookmarkStart w:id="29" w:name="_Toc498129977"/>
      <w:r w:rsidRPr="00867736">
        <w:rPr>
          <w:bCs/>
          <w:sz w:val="24"/>
        </w:rPr>
        <w:t>I</w:t>
      </w:r>
      <w:r w:rsidRPr="00867736">
        <w:rPr>
          <w:sz w:val="24"/>
        </w:rPr>
        <w:t>dentifying the Dimensions</w:t>
      </w:r>
      <w:bookmarkEnd w:id="27"/>
      <w:bookmarkEnd w:id="28"/>
      <w:bookmarkEnd w:id="29"/>
    </w:p>
    <w:p w:rsidR="000B3F3A" w:rsidRPr="00867736" w:rsidRDefault="000B3F3A" w:rsidP="000B3F3A">
      <w:pPr>
        <w:pStyle w:val="a3"/>
        <w:rPr>
          <w:sz w:val="24"/>
        </w:rPr>
      </w:pPr>
      <w:r w:rsidRPr="00867736">
        <w:rPr>
          <w:sz w:val="24"/>
        </w:rPr>
        <w:t>Schema should contains next dimensions:</w:t>
      </w:r>
    </w:p>
    <w:p w:rsidR="000B3F3A" w:rsidRPr="00867736" w:rsidRDefault="000B3F3A" w:rsidP="000B3F3A">
      <w:pPr>
        <w:pStyle w:val="a3"/>
        <w:numPr>
          <w:ilvl w:val="0"/>
          <w:numId w:val="21"/>
        </w:numPr>
        <w:rPr>
          <w:sz w:val="24"/>
        </w:rPr>
      </w:pPr>
      <w:proofErr w:type="spellStart"/>
      <w:r w:rsidRPr="00867736">
        <w:rPr>
          <w:sz w:val="24"/>
        </w:rPr>
        <w:t>Dim_customers</w:t>
      </w:r>
      <w:proofErr w:type="spellEnd"/>
      <w:r w:rsidRPr="00867736">
        <w:rPr>
          <w:sz w:val="24"/>
        </w:rPr>
        <w:t>: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3F3A" w:rsidTr="00642C0E">
        <w:tc>
          <w:tcPr>
            <w:tcW w:w="2959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3F3A" w:rsidRPr="00BE66B7" w:rsidRDefault="000B3F3A" w:rsidP="00642C0E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3F3A" w:rsidTr="00642C0E">
        <w:tc>
          <w:tcPr>
            <w:tcW w:w="2959" w:type="dxa"/>
          </w:tcPr>
          <w:p w:rsidR="000B3F3A" w:rsidRPr="00756608" w:rsidRDefault="000B3F3A" w:rsidP="00642C0E">
            <w:r w:rsidRPr="003E3318">
              <w:t>CUSTOMER_ID</w:t>
            </w:r>
          </w:p>
        </w:tc>
        <w:tc>
          <w:tcPr>
            <w:tcW w:w="2960" w:type="dxa"/>
          </w:tcPr>
          <w:p w:rsidR="000B3F3A" w:rsidRPr="00756608" w:rsidRDefault="000B3F3A" w:rsidP="00642C0E">
            <w:r>
              <w:t>NUMBER(10)</w:t>
            </w:r>
          </w:p>
        </w:tc>
        <w:tc>
          <w:tcPr>
            <w:tcW w:w="2348" w:type="dxa"/>
          </w:tcPr>
          <w:p w:rsidR="000B3F3A" w:rsidRPr="00756608" w:rsidRDefault="000B3F3A" w:rsidP="00642C0E">
            <w:r>
              <w:t>Primary Key</w:t>
            </w:r>
          </w:p>
        </w:tc>
      </w:tr>
      <w:tr w:rsidR="000B3F3A" w:rsidTr="00642C0E">
        <w:tc>
          <w:tcPr>
            <w:tcW w:w="2959" w:type="dxa"/>
          </w:tcPr>
          <w:p w:rsidR="000B3F3A" w:rsidRPr="00756608" w:rsidRDefault="000B3F3A" w:rsidP="00642C0E">
            <w:r w:rsidRPr="003E3318">
              <w:t>FIRST_NAME</w:t>
            </w:r>
          </w:p>
        </w:tc>
        <w:tc>
          <w:tcPr>
            <w:tcW w:w="2960" w:type="dxa"/>
          </w:tcPr>
          <w:p w:rsidR="000B3F3A" w:rsidRPr="00512E2A" w:rsidRDefault="000B3F3A" w:rsidP="00642C0E">
            <w:r w:rsidRPr="00512E2A">
              <w:t>VARCHAR2(40 BYTE)</w:t>
            </w:r>
          </w:p>
        </w:tc>
        <w:tc>
          <w:tcPr>
            <w:tcW w:w="2348" w:type="dxa"/>
          </w:tcPr>
          <w:p w:rsidR="000B3F3A" w:rsidRPr="00756608" w:rsidRDefault="000B3F3A" w:rsidP="00642C0E"/>
        </w:tc>
      </w:tr>
      <w:tr w:rsidR="000B3F3A" w:rsidTr="00642C0E">
        <w:tc>
          <w:tcPr>
            <w:tcW w:w="2959" w:type="dxa"/>
          </w:tcPr>
          <w:p w:rsidR="000B3F3A" w:rsidRPr="00756608" w:rsidRDefault="000B3F3A" w:rsidP="00642C0E">
            <w:r w:rsidRPr="003E3318">
              <w:t>LAST_NAME</w:t>
            </w:r>
          </w:p>
        </w:tc>
        <w:tc>
          <w:tcPr>
            <w:tcW w:w="2960" w:type="dxa"/>
          </w:tcPr>
          <w:p w:rsidR="000B3F3A" w:rsidRPr="00512E2A" w:rsidRDefault="000B3F3A" w:rsidP="00642C0E">
            <w:r w:rsidRPr="00512E2A">
              <w:t>VARCHAR2(40 BYTE)</w:t>
            </w:r>
          </w:p>
        </w:tc>
        <w:tc>
          <w:tcPr>
            <w:tcW w:w="2348" w:type="dxa"/>
          </w:tcPr>
          <w:p w:rsidR="000B3F3A" w:rsidRPr="00756608" w:rsidRDefault="000B3F3A" w:rsidP="00642C0E"/>
        </w:tc>
      </w:tr>
      <w:tr w:rsidR="000B3F3A" w:rsidTr="00642C0E">
        <w:tc>
          <w:tcPr>
            <w:tcW w:w="2959" w:type="dxa"/>
          </w:tcPr>
          <w:p w:rsidR="000B3F3A" w:rsidRPr="00756608" w:rsidRDefault="000B3F3A" w:rsidP="00642C0E">
            <w:r>
              <w:t>AGE</w:t>
            </w:r>
          </w:p>
        </w:tc>
        <w:tc>
          <w:tcPr>
            <w:tcW w:w="2960" w:type="dxa"/>
          </w:tcPr>
          <w:p w:rsidR="000B3F3A" w:rsidRPr="00512E2A" w:rsidRDefault="000B3F3A" w:rsidP="00642C0E">
            <w:r>
              <w:t>NUMBER(2)</w:t>
            </w:r>
          </w:p>
        </w:tc>
        <w:tc>
          <w:tcPr>
            <w:tcW w:w="2348" w:type="dxa"/>
          </w:tcPr>
          <w:p w:rsidR="000B3F3A" w:rsidRPr="00756608" w:rsidRDefault="000B3F3A" w:rsidP="00642C0E"/>
        </w:tc>
      </w:tr>
      <w:tr w:rsidR="000B3F3A" w:rsidTr="00642C0E">
        <w:tc>
          <w:tcPr>
            <w:tcW w:w="2959" w:type="dxa"/>
          </w:tcPr>
          <w:p w:rsidR="000B3F3A" w:rsidRDefault="000B3F3A" w:rsidP="00642C0E">
            <w:r>
              <w:t>AGE_CATEGORY</w:t>
            </w:r>
          </w:p>
        </w:tc>
        <w:tc>
          <w:tcPr>
            <w:tcW w:w="2960" w:type="dxa"/>
          </w:tcPr>
          <w:p w:rsidR="000B3F3A" w:rsidRDefault="000B3F3A" w:rsidP="00642C0E">
            <w:r w:rsidRPr="00965A8F">
              <w:t>VARCHAR2(20 BYTE)</w:t>
            </w:r>
          </w:p>
        </w:tc>
        <w:tc>
          <w:tcPr>
            <w:tcW w:w="2348" w:type="dxa"/>
          </w:tcPr>
          <w:p w:rsidR="000B3F3A" w:rsidRPr="00756608" w:rsidRDefault="000B3F3A" w:rsidP="00642C0E"/>
        </w:tc>
      </w:tr>
      <w:tr w:rsidR="000B3F3A" w:rsidTr="00642C0E">
        <w:tc>
          <w:tcPr>
            <w:tcW w:w="2959" w:type="dxa"/>
          </w:tcPr>
          <w:p w:rsidR="000B3F3A" w:rsidRPr="00756608" w:rsidRDefault="000B3F3A" w:rsidP="00642C0E">
            <w:r>
              <w:t>EMAIL</w:t>
            </w:r>
          </w:p>
        </w:tc>
        <w:tc>
          <w:tcPr>
            <w:tcW w:w="2960" w:type="dxa"/>
          </w:tcPr>
          <w:p w:rsidR="000B3F3A" w:rsidRPr="00512E2A" w:rsidRDefault="000B3F3A" w:rsidP="00642C0E">
            <w:r>
              <w:t>VARCHAR2(40 BYTE)</w:t>
            </w:r>
          </w:p>
        </w:tc>
        <w:tc>
          <w:tcPr>
            <w:tcW w:w="2348" w:type="dxa"/>
          </w:tcPr>
          <w:p w:rsidR="000B3F3A" w:rsidRPr="00756608" w:rsidRDefault="000B3F3A" w:rsidP="00642C0E"/>
        </w:tc>
      </w:tr>
      <w:tr w:rsidR="000B3F3A" w:rsidTr="00642C0E">
        <w:tc>
          <w:tcPr>
            <w:tcW w:w="2959" w:type="dxa"/>
          </w:tcPr>
          <w:p w:rsidR="000B3F3A" w:rsidRPr="00756608" w:rsidRDefault="000B3F3A" w:rsidP="00642C0E">
            <w:r>
              <w:t>PHONE</w:t>
            </w:r>
          </w:p>
        </w:tc>
        <w:tc>
          <w:tcPr>
            <w:tcW w:w="2960" w:type="dxa"/>
          </w:tcPr>
          <w:p w:rsidR="000B3F3A" w:rsidRDefault="000B3F3A" w:rsidP="00642C0E">
            <w:r w:rsidRPr="00512E2A">
              <w:t>VARCHAR2(40 BYTE)</w:t>
            </w:r>
          </w:p>
        </w:tc>
        <w:tc>
          <w:tcPr>
            <w:tcW w:w="2348" w:type="dxa"/>
          </w:tcPr>
          <w:p w:rsidR="000B3F3A" w:rsidRPr="00756608" w:rsidRDefault="000B3F3A" w:rsidP="00642C0E"/>
        </w:tc>
      </w:tr>
      <w:tr w:rsidR="000B3F3A" w:rsidTr="00642C0E">
        <w:tc>
          <w:tcPr>
            <w:tcW w:w="2959" w:type="dxa"/>
          </w:tcPr>
          <w:p w:rsidR="000B3F3A" w:rsidRPr="00965A8F" w:rsidRDefault="000B3F3A" w:rsidP="00642C0E">
            <w:r w:rsidRPr="00965A8F">
              <w:t>ADDRESS</w:t>
            </w:r>
          </w:p>
        </w:tc>
        <w:tc>
          <w:tcPr>
            <w:tcW w:w="2960" w:type="dxa"/>
          </w:tcPr>
          <w:p w:rsidR="000B3F3A" w:rsidRPr="00965A8F" w:rsidRDefault="000B3F3A" w:rsidP="00642C0E">
            <w:r w:rsidRPr="00965A8F">
              <w:t>VARCHAR2(20 BYTE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965A8F" w:rsidRDefault="000B3F3A" w:rsidP="00642C0E">
            <w:r w:rsidRPr="00965A8F">
              <w:t>CITY</w:t>
            </w:r>
          </w:p>
        </w:tc>
        <w:tc>
          <w:tcPr>
            <w:tcW w:w="2960" w:type="dxa"/>
          </w:tcPr>
          <w:p w:rsidR="000B3F3A" w:rsidRPr="00965A8F" w:rsidRDefault="000B3F3A" w:rsidP="00642C0E">
            <w:r w:rsidRPr="00965A8F">
              <w:t>VARCHAR2(20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965A8F" w:rsidRDefault="000B3F3A" w:rsidP="00642C0E">
            <w:r w:rsidRPr="00965A8F">
              <w:t>COUNTRY</w:t>
            </w:r>
          </w:p>
        </w:tc>
        <w:tc>
          <w:tcPr>
            <w:tcW w:w="2960" w:type="dxa"/>
          </w:tcPr>
          <w:p w:rsidR="000B3F3A" w:rsidRPr="00965A8F" w:rsidRDefault="000B3F3A" w:rsidP="00642C0E">
            <w:r w:rsidRPr="00965A8F">
              <w:t>VARCHAR2(20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Default="000B3F3A" w:rsidP="00642C0E">
            <w:r w:rsidRPr="00965A8F">
              <w:t>REGION</w:t>
            </w:r>
          </w:p>
        </w:tc>
        <w:tc>
          <w:tcPr>
            <w:tcW w:w="2960" w:type="dxa"/>
          </w:tcPr>
          <w:p w:rsidR="000B3F3A" w:rsidRDefault="000B3F3A" w:rsidP="00642C0E">
            <w:r w:rsidRPr="00965A8F">
              <w:t>VARCHAR2(20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</w:tbl>
    <w:p w:rsidR="000B3F3A" w:rsidRDefault="000B3F3A" w:rsidP="000B3F3A">
      <w:pPr>
        <w:pStyle w:val="a3"/>
        <w:ind w:left="1080"/>
      </w:pPr>
    </w:p>
    <w:p w:rsidR="000B3F3A" w:rsidRPr="00867736" w:rsidRDefault="000B3F3A" w:rsidP="000B3F3A">
      <w:pPr>
        <w:pStyle w:val="a3"/>
        <w:numPr>
          <w:ilvl w:val="0"/>
          <w:numId w:val="21"/>
        </w:numPr>
        <w:rPr>
          <w:sz w:val="24"/>
        </w:rPr>
      </w:pPr>
      <w:proofErr w:type="spellStart"/>
      <w:r w:rsidRPr="00867736">
        <w:rPr>
          <w:sz w:val="24"/>
        </w:rPr>
        <w:t>Dim_products</w:t>
      </w:r>
      <w:proofErr w:type="spellEnd"/>
      <w:r w:rsidRPr="00867736">
        <w:rPr>
          <w:sz w:val="24"/>
        </w:rPr>
        <w:t>: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3101"/>
        <w:gridCol w:w="2996"/>
        <w:gridCol w:w="2170"/>
      </w:tblGrid>
      <w:tr w:rsidR="000B3F3A" w:rsidTr="00642C0E">
        <w:tc>
          <w:tcPr>
            <w:tcW w:w="3121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3121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251" w:type="dxa"/>
          </w:tcPr>
          <w:p w:rsidR="000B3F3A" w:rsidRPr="00BE66B7" w:rsidRDefault="000B3F3A" w:rsidP="00642C0E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3F3A" w:rsidTr="00642C0E">
        <w:tc>
          <w:tcPr>
            <w:tcW w:w="3121" w:type="dxa"/>
          </w:tcPr>
          <w:p w:rsidR="000B3F3A" w:rsidRPr="00944271" w:rsidRDefault="000B3F3A" w:rsidP="00642C0E">
            <w:r w:rsidRPr="00990794">
              <w:t>PRODUCT_DETAILS_ID</w:t>
            </w:r>
          </w:p>
        </w:tc>
        <w:tc>
          <w:tcPr>
            <w:tcW w:w="3121" w:type="dxa"/>
          </w:tcPr>
          <w:p w:rsidR="000B3F3A" w:rsidRDefault="000B3F3A" w:rsidP="00642C0E">
            <w:r w:rsidRPr="00990794">
              <w:t>NUMBER(10)</w:t>
            </w:r>
          </w:p>
        </w:tc>
        <w:tc>
          <w:tcPr>
            <w:tcW w:w="2251" w:type="dxa"/>
          </w:tcPr>
          <w:p w:rsidR="000B3F3A" w:rsidRPr="00756608" w:rsidRDefault="000B3F3A" w:rsidP="00642C0E">
            <w:r>
              <w:t>Primary Key</w:t>
            </w:r>
          </w:p>
        </w:tc>
      </w:tr>
      <w:tr w:rsidR="000B3F3A" w:rsidTr="00642C0E">
        <w:tc>
          <w:tcPr>
            <w:tcW w:w="3121" w:type="dxa"/>
          </w:tcPr>
          <w:p w:rsidR="000B3F3A" w:rsidRPr="00944271" w:rsidRDefault="000B3F3A" w:rsidP="00642C0E">
            <w:r w:rsidRPr="00944271">
              <w:t>PRODUCT_ID</w:t>
            </w:r>
          </w:p>
        </w:tc>
        <w:tc>
          <w:tcPr>
            <w:tcW w:w="3121" w:type="dxa"/>
          </w:tcPr>
          <w:p w:rsidR="000B3F3A" w:rsidRPr="00944271" w:rsidRDefault="000B3F3A" w:rsidP="00642C0E">
            <w:r>
              <w:t>NUMBER(10)</w:t>
            </w:r>
          </w:p>
        </w:tc>
        <w:tc>
          <w:tcPr>
            <w:tcW w:w="2251" w:type="dxa"/>
          </w:tcPr>
          <w:p w:rsidR="000B3F3A" w:rsidRPr="00756608" w:rsidRDefault="000B3F3A" w:rsidP="00642C0E"/>
        </w:tc>
      </w:tr>
      <w:tr w:rsidR="000B3F3A" w:rsidTr="00642C0E">
        <w:tc>
          <w:tcPr>
            <w:tcW w:w="3121" w:type="dxa"/>
          </w:tcPr>
          <w:p w:rsidR="000B3F3A" w:rsidRPr="00944271" w:rsidRDefault="000B3F3A" w:rsidP="00642C0E">
            <w:r>
              <w:t>PRODUCT_NAME</w:t>
            </w:r>
          </w:p>
        </w:tc>
        <w:tc>
          <w:tcPr>
            <w:tcW w:w="3121" w:type="dxa"/>
          </w:tcPr>
          <w:p w:rsidR="000B3F3A" w:rsidRPr="00944271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Pr="00756608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PRODUCT_DESCRIPTION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VARCHAR2(40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LINE_ID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NUMBER(10)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LINE_NAME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LINE_DESCRIPTION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VARCHAR2(40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COLLECTION_ID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NUMBER(10)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SEASON_ID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NUMBER(10)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SEASON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COLLECTION_DESCRIPTION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VARCHAR2(40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COLLECTION_DATE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DATE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PRODUCT_TYPE_ID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NUMBER(10)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 xml:space="preserve">PRODUCT_TYPE 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HEIGHT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HIP_GIRTH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NUMBER(10)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BRA_SIZE_UK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BRA_SIZE_USA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BRA_SIZE_EU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BRA_SIZE_FR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BRA_SIZE_UIE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PANTIES_SIZE_UK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PANTIES_SIZE_USA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PANTIES_SIZE_EU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lastRenderedPageBreak/>
              <w:t>PANTIES_SIZE_FR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PANTIES_SIZE_UIE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VARCHAR2(10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990794" w:rsidRDefault="000B3F3A" w:rsidP="00642C0E">
            <w:r w:rsidRPr="00990794">
              <w:t>COLOR</w:t>
            </w:r>
          </w:p>
        </w:tc>
        <w:tc>
          <w:tcPr>
            <w:tcW w:w="3121" w:type="dxa"/>
          </w:tcPr>
          <w:p w:rsidR="000B3F3A" w:rsidRPr="00990794" w:rsidRDefault="000B3F3A" w:rsidP="00642C0E">
            <w:r w:rsidRPr="00990794">
              <w:t>VARCHAR2(40 BYTE)</w:t>
            </w:r>
          </w:p>
        </w:tc>
        <w:tc>
          <w:tcPr>
            <w:tcW w:w="2251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Default="000B3F3A" w:rsidP="00642C0E">
            <w:r w:rsidRPr="00990794">
              <w:t>PRICE</w:t>
            </w:r>
          </w:p>
        </w:tc>
        <w:tc>
          <w:tcPr>
            <w:tcW w:w="3121" w:type="dxa"/>
          </w:tcPr>
          <w:p w:rsidR="000B3F3A" w:rsidRDefault="000B3F3A" w:rsidP="00642C0E">
            <w:r w:rsidRPr="00990794">
              <w:t>NUMBER(10)</w:t>
            </w:r>
          </w:p>
        </w:tc>
        <w:tc>
          <w:tcPr>
            <w:tcW w:w="2251" w:type="dxa"/>
          </w:tcPr>
          <w:p w:rsidR="000B3F3A" w:rsidRDefault="000B3F3A" w:rsidP="00642C0E"/>
        </w:tc>
      </w:tr>
    </w:tbl>
    <w:p w:rsidR="000B3F3A" w:rsidRDefault="000B3F3A" w:rsidP="000B3F3A">
      <w:pPr>
        <w:pStyle w:val="a3"/>
        <w:ind w:left="1080"/>
      </w:pPr>
      <w:r>
        <w:t xml:space="preserve"> </w:t>
      </w:r>
    </w:p>
    <w:p w:rsidR="000B3F3A" w:rsidRPr="00867736" w:rsidRDefault="000B3F3A" w:rsidP="000B3F3A">
      <w:pPr>
        <w:pStyle w:val="a3"/>
        <w:numPr>
          <w:ilvl w:val="0"/>
          <w:numId w:val="21"/>
        </w:numPr>
        <w:rPr>
          <w:sz w:val="24"/>
        </w:rPr>
      </w:pPr>
      <w:proofErr w:type="spellStart"/>
      <w:r w:rsidRPr="00867736">
        <w:rPr>
          <w:sz w:val="24"/>
        </w:rPr>
        <w:t>Dim_stores</w:t>
      </w:r>
      <w:proofErr w:type="spellEnd"/>
      <w:r w:rsidRPr="00867736">
        <w:rPr>
          <w:sz w:val="24"/>
        </w:rPr>
        <w:t>: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3F3A" w:rsidTr="00642C0E">
        <w:tc>
          <w:tcPr>
            <w:tcW w:w="2959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3F3A" w:rsidRPr="00BE66B7" w:rsidRDefault="000B3F3A" w:rsidP="00642C0E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3F3A" w:rsidTr="00642C0E">
        <w:tc>
          <w:tcPr>
            <w:tcW w:w="2959" w:type="dxa"/>
          </w:tcPr>
          <w:p w:rsidR="000B3F3A" w:rsidRPr="00D05767" w:rsidRDefault="000B3F3A" w:rsidP="00642C0E">
            <w:r w:rsidRPr="00D05767">
              <w:t>STORE_ID</w:t>
            </w:r>
          </w:p>
        </w:tc>
        <w:tc>
          <w:tcPr>
            <w:tcW w:w="2960" w:type="dxa"/>
          </w:tcPr>
          <w:p w:rsidR="000B3F3A" w:rsidRPr="00D05767" w:rsidRDefault="000B3F3A" w:rsidP="00642C0E">
            <w:r>
              <w:t>NUMBER(10</w:t>
            </w:r>
            <w:r w:rsidRPr="00D05767">
              <w:t>)</w:t>
            </w:r>
          </w:p>
        </w:tc>
        <w:tc>
          <w:tcPr>
            <w:tcW w:w="2348" w:type="dxa"/>
          </w:tcPr>
          <w:p w:rsidR="000B3F3A" w:rsidRPr="00756608" w:rsidRDefault="000B3F3A" w:rsidP="00642C0E">
            <w:r>
              <w:t>Primary Key</w:t>
            </w:r>
          </w:p>
        </w:tc>
      </w:tr>
      <w:tr w:rsidR="000B3F3A" w:rsidTr="00642C0E">
        <w:tc>
          <w:tcPr>
            <w:tcW w:w="2959" w:type="dxa"/>
          </w:tcPr>
          <w:p w:rsidR="000B3F3A" w:rsidRPr="00D05767" w:rsidRDefault="000B3F3A" w:rsidP="00642C0E">
            <w:r w:rsidRPr="00D05767">
              <w:t>MANAGER_ID</w:t>
            </w:r>
          </w:p>
        </w:tc>
        <w:tc>
          <w:tcPr>
            <w:tcW w:w="2960" w:type="dxa"/>
          </w:tcPr>
          <w:p w:rsidR="000B3F3A" w:rsidRPr="00D05767" w:rsidRDefault="000B3F3A" w:rsidP="00642C0E">
            <w:r>
              <w:t>NUMBER(10</w:t>
            </w:r>
            <w:r w:rsidRPr="00D05767">
              <w:t>)</w:t>
            </w:r>
          </w:p>
        </w:tc>
        <w:tc>
          <w:tcPr>
            <w:tcW w:w="2348" w:type="dxa"/>
          </w:tcPr>
          <w:p w:rsidR="000B3F3A" w:rsidRPr="00DC4FB3" w:rsidRDefault="000B3F3A" w:rsidP="00642C0E"/>
        </w:tc>
      </w:tr>
      <w:tr w:rsidR="000B3F3A" w:rsidTr="00642C0E">
        <w:tc>
          <w:tcPr>
            <w:tcW w:w="2959" w:type="dxa"/>
          </w:tcPr>
          <w:p w:rsidR="000B3F3A" w:rsidRPr="00D05767" w:rsidRDefault="000B3F3A" w:rsidP="00642C0E">
            <w:r w:rsidRPr="00D05767">
              <w:t>PHONE</w:t>
            </w:r>
          </w:p>
        </w:tc>
        <w:tc>
          <w:tcPr>
            <w:tcW w:w="2960" w:type="dxa"/>
          </w:tcPr>
          <w:p w:rsidR="000B3F3A" w:rsidRPr="00D05767" w:rsidRDefault="000B3F3A" w:rsidP="00642C0E">
            <w:r w:rsidRPr="00D05767">
              <w:t>VARCHAR2(40 BYTE)</w:t>
            </w:r>
          </w:p>
        </w:tc>
        <w:tc>
          <w:tcPr>
            <w:tcW w:w="2348" w:type="dxa"/>
          </w:tcPr>
          <w:p w:rsidR="000B3F3A" w:rsidRPr="00DC4FB3" w:rsidRDefault="000B3F3A" w:rsidP="00642C0E"/>
        </w:tc>
      </w:tr>
      <w:tr w:rsidR="000B3F3A" w:rsidTr="00642C0E">
        <w:tc>
          <w:tcPr>
            <w:tcW w:w="2959" w:type="dxa"/>
          </w:tcPr>
          <w:p w:rsidR="000B3F3A" w:rsidRPr="00D05767" w:rsidRDefault="000B3F3A" w:rsidP="00642C0E">
            <w:r w:rsidRPr="00D05767">
              <w:t>ADDRESS</w:t>
            </w:r>
          </w:p>
        </w:tc>
        <w:tc>
          <w:tcPr>
            <w:tcW w:w="2960" w:type="dxa"/>
          </w:tcPr>
          <w:p w:rsidR="000B3F3A" w:rsidRPr="00D05767" w:rsidRDefault="000B3F3A" w:rsidP="00642C0E">
            <w:r w:rsidRPr="00D05767">
              <w:t>VARCHAR2(20 BYTE)</w:t>
            </w:r>
          </w:p>
        </w:tc>
        <w:tc>
          <w:tcPr>
            <w:tcW w:w="2348" w:type="dxa"/>
          </w:tcPr>
          <w:p w:rsidR="000B3F3A" w:rsidRPr="00DC4FB3" w:rsidRDefault="000B3F3A" w:rsidP="00642C0E"/>
        </w:tc>
      </w:tr>
      <w:tr w:rsidR="000B3F3A" w:rsidTr="00642C0E">
        <w:tc>
          <w:tcPr>
            <w:tcW w:w="2959" w:type="dxa"/>
          </w:tcPr>
          <w:p w:rsidR="000B3F3A" w:rsidRPr="00D05767" w:rsidRDefault="000B3F3A" w:rsidP="00642C0E">
            <w:r w:rsidRPr="00D05767">
              <w:t>CITY</w:t>
            </w:r>
          </w:p>
        </w:tc>
        <w:tc>
          <w:tcPr>
            <w:tcW w:w="2960" w:type="dxa"/>
          </w:tcPr>
          <w:p w:rsidR="000B3F3A" w:rsidRPr="00D05767" w:rsidRDefault="000B3F3A" w:rsidP="00642C0E">
            <w:r w:rsidRPr="00D05767">
              <w:t>VARCHAR2(20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D05767" w:rsidRDefault="000B3F3A" w:rsidP="00642C0E">
            <w:r w:rsidRPr="00D05767">
              <w:t>COUNTRY</w:t>
            </w:r>
          </w:p>
        </w:tc>
        <w:tc>
          <w:tcPr>
            <w:tcW w:w="2960" w:type="dxa"/>
          </w:tcPr>
          <w:p w:rsidR="000B3F3A" w:rsidRPr="00D05767" w:rsidRDefault="000B3F3A" w:rsidP="00642C0E">
            <w:r w:rsidRPr="00D05767">
              <w:t>VARCHAR2(20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D05767" w:rsidRDefault="000B3F3A" w:rsidP="00642C0E">
            <w:r w:rsidRPr="00D05767">
              <w:t>REGION</w:t>
            </w:r>
          </w:p>
        </w:tc>
        <w:tc>
          <w:tcPr>
            <w:tcW w:w="2960" w:type="dxa"/>
          </w:tcPr>
          <w:p w:rsidR="000B3F3A" w:rsidRDefault="000B3F3A" w:rsidP="00642C0E">
            <w:r w:rsidRPr="00D05767">
              <w:t>VARCHAR2(20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</w:tbl>
    <w:p w:rsidR="000B3F3A" w:rsidRDefault="000B3F3A" w:rsidP="000B3F3A">
      <w:pPr>
        <w:pStyle w:val="a3"/>
        <w:ind w:left="1080"/>
      </w:pPr>
    </w:p>
    <w:p w:rsidR="000B3F3A" w:rsidRPr="00867736" w:rsidRDefault="000B3F3A" w:rsidP="000B3F3A">
      <w:pPr>
        <w:pStyle w:val="a3"/>
        <w:numPr>
          <w:ilvl w:val="0"/>
          <w:numId w:val="21"/>
        </w:numPr>
        <w:rPr>
          <w:sz w:val="24"/>
        </w:rPr>
      </w:pPr>
      <w:proofErr w:type="spellStart"/>
      <w:r w:rsidRPr="00867736">
        <w:rPr>
          <w:sz w:val="24"/>
        </w:rPr>
        <w:t>Dim_p</w:t>
      </w:r>
      <w:r>
        <w:rPr>
          <w:sz w:val="24"/>
        </w:rPr>
        <w:t>ayment_</w:t>
      </w:r>
      <w:r w:rsidRPr="00867736">
        <w:rPr>
          <w:sz w:val="24"/>
        </w:rPr>
        <w:t>methods</w:t>
      </w:r>
      <w:proofErr w:type="spellEnd"/>
      <w:r w:rsidRPr="00867736">
        <w:rPr>
          <w:sz w:val="24"/>
        </w:rP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3F3A" w:rsidTr="00642C0E">
        <w:tc>
          <w:tcPr>
            <w:tcW w:w="2959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3F3A" w:rsidRPr="00BE66B7" w:rsidRDefault="000B3F3A" w:rsidP="00642C0E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3F3A" w:rsidTr="00642C0E">
        <w:tc>
          <w:tcPr>
            <w:tcW w:w="2959" w:type="dxa"/>
          </w:tcPr>
          <w:p w:rsidR="000B3F3A" w:rsidRPr="00785591" w:rsidRDefault="000B3F3A" w:rsidP="00642C0E">
            <w:r w:rsidRPr="00785591">
              <w:t>PAYMENT_METHOD_ID</w:t>
            </w:r>
          </w:p>
        </w:tc>
        <w:tc>
          <w:tcPr>
            <w:tcW w:w="2960" w:type="dxa"/>
          </w:tcPr>
          <w:p w:rsidR="000B3F3A" w:rsidRPr="00785591" w:rsidRDefault="000B3F3A" w:rsidP="00642C0E">
            <w:r w:rsidRPr="00785591">
              <w:t>NUMBER(10,0)</w:t>
            </w:r>
          </w:p>
        </w:tc>
        <w:tc>
          <w:tcPr>
            <w:tcW w:w="2348" w:type="dxa"/>
          </w:tcPr>
          <w:p w:rsidR="000B3F3A" w:rsidRPr="00756608" w:rsidRDefault="000B3F3A" w:rsidP="00642C0E">
            <w:r>
              <w:t>Primary Key</w:t>
            </w:r>
          </w:p>
        </w:tc>
      </w:tr>
      <w:tr w:rsidR="000B3F3A" w:rsidTr="00642C0E">
        <w:tc>
          <w:tcPr>
            <w:tcW w:w="2959" w:type="dxa"/>
          </w:tcPr>
          <w:p w:rsidR="000B3F3A" w:rsidRPr="00785591" w:rsidRDefault="000B3F3A" w:rsidP="00642C0E">
            <w:r w:rsidRPr="00785591">
              <w:t>PAYMENT_METHOD_NAME</w:t>
            </w:r>
          </w:p>
        </w:tc>
        <w:tc>
          <w:tcPr>
            <w:tcW w:w="2960" w:type="dxa"/>
          </w:tcPr>
          <w:p w:rsidR="000B3F3A" w:rsidRPr="00785591" w:rsidRDefault="000B3F3A" w:rsidP="00642C0E">
            <w:r w:rsidRPr="00785591">
              <w:t>VARCHAR2(40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785591" w:rsidRDefault="000B3F3A" w:rsidP="00642C0E">
            <w:r w:rsidRPr="00785591">
              <w:t>BANK_NAME</w:t>
            </w:r>
          </w:p>
        </w:tc>
        <w:tc>
          <w:tcPr>
            <w:tcW w:w="2960" w:type="dxa"/>
          </w:tcPr>
          <w:p w:rsidR="000B3F3A" w:rsidRDefault="000B3F3A" w:rsidP="00642C0E">
            <w:r w:rsidRPr="00785591">
              <w:t>VARCHAR2(40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</w:tbl>
    <w:p w:rsidR="000B3F3A" w:rsidRDefault="000B3F3A" w:rsidP="000B3F3A">
      <w:pPr>
        <w:pStyle w:val="a3"/>
        <w:ind w:left="360"/>
      </w:pPr>
    </w:p>
    <w:p w:rsidR="000B3F3A" w:rsidRPr="00867736" w:rsidRDefault="000B3F3A" w:rsidP="000B3F3A">
      <w:pPr>
        <w:pStyle w:val="a3"/>
        <w:numPr>
          <w:ilvl w:val="0"/>
          <w:numId w:val="21"/>
        </w:numPr>
        <w:rPr>
          <w:sz w:val="24"/>
        </w:rPr>
      </w:pPr>
      <w:proofErr w:type="spellStart"/>
      <w:r w:rsidRPr="00867736">
        <w:rPr>
          <w:sz w:val="24"/>
        </w:rPr>
        <w:t>Dim_employees</w:t>
      </w:r>
      <w:proofErr w:type="spellEnd"/>
      <w:r w:rsidRPr="00867736">
        <w:rPr>
          <w:sz w:val="24"/>
        </w:rP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3F3A" w:rsidTr="00642C0E">
        <w:tc>
          <w:tcPr>
            <w:tcW w:w="2959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3F3A" w:rsidRPr="00BE66B7" w:rsidRDefault="000B3F3A" w:rsidP="00642C0E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3F3A" w:rsidTr="00642C0E">
        <w:tc>
          <w:tcPr>
            <w:tcW w:w="2959" w:type="dxa"/>
          </w:tcPr>
          <w:p w:rsidR="000B3F3A" w:rsidRPr="00607A9F" w:rsidRDefault="000B3F3A" w:rsidP="00642C0E">
            <w:r w:rsidRPr="00607A9F">
              <w:t>EMPLOYEE_ID</w:t>
            </w:r>
          </w:p>
        </w:tc>
        <w:tc>
          <w:tcPr>
            <w:tcW w:w="2960" w:type="dxa"/>
          </w:tcPr>
          <w:p w:rsidR="000B3F3A" w:rsidRPr="00607A9F" w:rsidRDefault="000B3F3A" w:rsidP="00642C0E">
            <w:r>
              <w:t>NUMBER(10)</w:t>
            </w:r>
          </w:p>
        </w:tc>
        <w:tc>
          <w:tcPr>
            <w:tcW w:w="2348" w:type="dxa"/>
          </w:tcPr>
          <w:p w:rsidR="000B3F3A" w:rsidRPr="00756608" w:rsidRDefault="000B3F3A" w:rsidP="00642C0E">
            <w:r>
              <w:t>Primary Key</w:t>
            </w:r>
          </w:p>
        </w:tc>
      </w:tr>
      <w:tr w:rsidR="000B3F3A" w:rsidTr="00642C0E">
        <w:tc>
          <w:tcPr>
            <w:tcW w:w="2959" w:type="dxa"/>
          </w:tcPr>
          <w:p w:rsidR="000B3F3A" w:rsidRPr="00607A9F" w:rsidRDefault="000B3F3A" w:rsidP="00642C0E">
            <w:r w:rsidRPr="00607A9F">
              <w:t>FIRST_NAME</w:t>
            </w:r>
          </w:p>
        </w:tc>
        <w:tc>
          <w:tcPr>
            <w:tcW w:w="2960" w:type="dxa"/>
          </w:tcPr>
          <w:p w:rsidR="000B3F3A" w:rsidRPr="00607A9F" w:rsidRDefault="000B3F3A" w:rsidP="00642C0E">
            <w:r>
              <w:t>VARCHAR2(40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607A9F" w:rsidRDefault="000B3F3A" w:rsidP="00642C0E">
            <w:r>
              <w:t>LAST_NAME</w:t>
            </w:r>
          </w:p>
        </w:tc>
        <w:tc>
          <w:tcPr>
            <w:tcW w:w="2960" w:type="dxa"/>
          </w:tcPr>
          <w:p w:rsidR="000B3F3A" w:rsidRPr="00607A9F" w:rsidRDefault="000B3F3A" w:rsidP="00642C0E">
            <w:r>
              <w:t>VARCHAR2(40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Default="000B3F3A" w:rsidP="00642C0E">
            <w:r w:rsidRPr="006A3067">
              <w:t>STORE_ID</w:t>
            </w:r>
          </w:p>
        </w:tc>
        <w:tc>
          <w:tcPr>
            <w:tcW w:w="2960" w:type="dxa"/>
          </w:tcPr>
          <w:p w:rsidR="000B3F3A" w:rsidRDefault="000B3F3A" w:rsidP="00642C0E">
            <w:r w:rsidRPr="006A3067">
              <w:t>NUMBER(10)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607A9F" w:rsidRDefault="000B3F3A" w:rsidP="00642C0E">
            <w:r>
              <w:t>POSITION_NAME</w:t>
            </w:r>
          </w:p>
        </w:tc>
        <w:tc>
          <w:tcPr>
            <w:tcW w:w="2960" w:type="dxa"/>
          </w:tcPr>
          <w:p w:rsidR="000B3F3A" w:rsidRPr="00607A9F" w:rsidRDefault="000B3F3A" w:rsidP="00642C0E">
            <w:r>
              <w:t>VARCHAR2(40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Default="000B3F3A" w:rsidP="00642C0E">
            <w:r w:rsidRPr="006A3067">
              <w:t>POSITION_GRADE</w:t>
            </w:r>
          </w:p>
        </w:tc>
        <w:tc>
          <w:tcPr>
            <w:tcW w:w="2960" w:type="dxa"/>
          </w:tcPr>
          <w:p w:rsidR="000B3F3A" w:rsidRDefault="000B3F3A" w:rsidP="00642C0E">
            <w:r w:rsidRPr="006A3067">
              <w:t>VARCHAR2(40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Default="000B3F3A" w:rsidP="00642C0E">
            <w:r w:rsidRPr="006A3067">
              <w:t>HIRE_DATE</w:t>
            </w:r>
          </w:p>
        </w:tc>
        <w:tc>
          <w:tcPr>
            <w:tcW w:w="2960" w:type="dxa"/>
          </w:tcPr>
          <w:p w:rsidR="000B3F3A" w:rsidRDefault="000B3F3A" w:rsidP="00642C0E">
            <w:r>
              <w:t>DATE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6A3067" w:rsidRDefault="000B3F3A" w:rsidP="00642C0E">
            <w:r w:rsidRPr="006A3067">
              <w:t>FIRE_DATE</w:t>
            </w:r>
          </w:p>
        </w:tc>
        <w:tc>
          <w:tcPr>
            <w:tcW w:w="2960" w:type="dxa"/>
          </w:tcPr>
          <w:p w:rsidR="000B3F3A" w:rsidRDefault="000B3F3A" w:rsidP="00642C0E">
            <w:r>
              <w:t>DATE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6A3067" w:rsidRDefault="000B3F3A" w:rsidP="00642C0E">
            <w:r w:rsidRPr="006A3067">
              <w:t>WORK_PERIOD</w:t>
            </w:r>
          </w:p>
        </w:tc>
        <w:tc>
          <w:tcPr>
            <w:tcW w:w="2960" w:type="dxa"/>
          </w:tcPr>
          <w:p w:rsidR="000B3F3A" w:rsidRDefault="000B3F3A" w:rsidP="00642C0E">
            <w:r w:rsidRPr="006A3067">
              <w:t>NUMBER(10)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607A9F" w:rsidRDefault="000B3F3A" w:rsidP="00642C0E">
            <w:r>
              <w:t>EMAIL</w:t>
            </w:r>
          </w:p>
        </w:tc>
        <w:tc>
          <w:tcPr>
            <w:tcW w:w="2960" w:type="dxa"/>
          </w:tcPr>
          <w:p w:rsidR="000B3F3A" w:rsidRPr="00607A9F" w:rsidRDefault="000B3F3A" w:rsidP="00642C0E">
            <w:r>
              <w:t>VARCHAR2(40 BYTE)</w:t>
            </w:r>
          </w:p>
        </w:tc>
        <w:tc>
          <w:tcPr>
            <w:tcW w:w="2348" w:type="dxa"/>
          </w:tcPr>
          <w:p w:rsidR="000B3F3A" w:rsidRPr="00DC4FB3" w:rsidRDefault="000B3F3A" w:rsidP="00642C0E"/>
        </w:tc>
      </w:tr>
      <w:tr w:rsidR="000B3F3A" w:rsidTr="00642C0E">
        <w:tc>
          <w:tcPr>
            <w:tcW w:w="2959" w:type="dxa"/>
          </w:tcPr>
          <w:p w:rsidR="000B3F3A" w:rsidRPr="00607A9F" w:rsidRDefault="000B3F3A" w:rsidP="00642C0E">
            <w:r>
              <w:t>PHONE</w:t>
            </w:r>
          </w:p>
        </w:tc>
        <w:tc>
          <w:tcPr>
            <w:tcW w:w="2960" w:type="dxa"/>
          </w:tcPr>
          <w:p w:rsidR="000B3F3A" w:rsidRPr="00607A9F" w:rsidRDefault="000B3F3A" w:rsidP="00642C0E">
            <w:r>
              <w:t>VARCHAR2(40 BYTE)</w:t>
            </w:r>
          </w:p>
        </w:tc>
        <w:tc>
          <w:tcPr>
            <w:tcW w:w="2348" w:type="dxa"/>
          </w:tcPr>
          <w:p w:rsidR="000B3F3A" w:rsidRPr="00DC4FB3" w:rsidRDefault="000B3F3A" w:rsidP="00642C0E"/>
        </w:tc>
      </w:tr>
      <w:tr w:rsidR="000B3F3A" w:rsidTr="00642C0E">
        <w:tc>
          <w:tcPr>
            <w:tcW w:w="2959" w:type="dxa"/>
          </w:tcPr>
          <w:p w:rsidR="000B3F3A" w:rsidRPr="006A3067" w:rsidRDefault="000B3F3A" w:rsidP="00642C0E">
            <w:r w:rsidRPr="006A3067">
              <w:t>MANAGER_ID</w:t>
            </w:r>
          </w:p>
        </w:tc>
        <w:tc>
          <w:tcPr>
            <w:tcW w:w="2960" w:type="dxa"/>
          </w:tcPr>
          <w:p w:rsidR="000B3F3A" w:rsidRPr="006A3067" w:rsidRDefault="000B3F3A" w:rsidP="00642C0E">
            <w:r w:rsidRPr="006A3067">
              <w:t>NUMBER(10)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6A3067" w:rsidRDefault="000B3F3A" w:rsidP="00642C0E">
            <w:r w:rsidRPr="006A3067">
              <w:t>M_FIRST_NAME</w:t>
            </w:r>
          </w:p>
        </w:tc>
        <w:tc>
          <w:tcPr>
            <w:tcW w:w="2960" w:type="dxa"/>
          </w:tcPr>
          <w:p w:rsidR="000B3F3A" w:rsidRPr="006A3067" w:rsidRDefault="000B3F3A" w:rsidP="00642C0E">
            <w:r w:rsidRPr="006A3067">
              <w:t>VARCHAR2(40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6A3067" w:rsidRDefault="000B3F3A" w:rsidP="00642C0E">
            <w:r w:rsidRPr="006A3067">
              <w:t>M_LAST_NAME</w:t>
            </w:r>
          </w:p>
        </w:tc>
        <w:tc>
          <w:tcPr>
            <w:tcW w:w="2960" w:type="dxa"/>
          </w:tcPr>
          <w:p w:rsidR="000B3F3A" w:rsidRPr="006A3067" w:rsidRDefault="000B3F3A" w:rsidP="00642C0E">
            <w:r w:rsidRPr="006A3067">
              <w:t>VARCHAR2(40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Default="000B3F3A" w:rsidP="00642C0E">
            <w:r w:rsidRPr="006A3067">
              <w:t>M_POSITION_NAME</w:t>
            </w:r>
          </w:p>
        </w:tc>
        <w:tc>
          <w:tcPr>
            <w:tcW w:w="2960" w:type="dxa"/>
          </w:tcPr>
          <w:p w:rsidR="000B3F3A" w:rsidRDefault="000B3F3A" w:rsidP="00642C0E">
            <w:r w:rsidRPr="006A3067">
              <w:t>VARCHAR2(40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</w:tbl>
    <w:p w:rsidR="000B3F3A" w:rsidRDefault="000B3F3A" w:rsidP="000B3F3A">
      <w:pPr>
        <w:pStyle w:val="a3"/>
        <w:ind w:left="720"/>
      </w:pPr>
    </w:p>
    <w:p w:rsidR="000B3F3A" w:rsidRPr="00867736" w:rsidRDefault="000B3F3A" w:rsidP="000B3F3A">
      <w:pPr>
        <w:pStyle w:val="a3"/>
        <w:numPr>
          <w:ilvl w:val="0"/>
          <w:numId w:val="21"/>
        </w:numPr>
        <w:rPr>
          <w:sz w:val="24"/>
        </w:rPr>
      </w:pPr>
      <w:proofErr w:type="spellStart"/>
      <w:r w:rsidRPr="00867736">
        <w:rPr>
          <w:sz w:val="24"/>
        </w:rPr>
        <w:t>Dim_promotions</w:t>
      </w:r>
      <w:proofErr w:type="spellEnd"/>
      <w:r w:rsidRPr="00867736">
        <w:rPr>
          <w:sz w:val="24"/>
        </w:rP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3139"/>
        <w:gridCol w:w="2859"/>
        <w:gridCol w:w="2269"/>
      </w:tblGrid>
      <w:tr w:rsidR="000B3F3A" w:rsidTr="00642C0E">
        <w:tc>
          <w:tcPr>
            <w:tcW w:w="2959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3F3A" w:rsidRPr="00BE66B7" w:rsidRDefault="000B3F3A" w:rsidP="00642C0E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3F3A" w:rsidTr="00642C0E">
        <w:tc>
          <w:tcPr>
            <w:tcW w:w="2959" w:type="dxa"/>
          </w:tcPr>
          <w:p w:rsidR="000B3F3A" w:rsidRPr="00544DDA" w:rsidRDefault="000B3F3A" w:rsidP="00642C0E">
            <w:r>
              <w:t>PROMOTION_ID</w:t>
            </w:r>
          </w:p>
        </w:tc>
        <w:tc>
          <w:tcPr>
            <w:tcW w:w="2960" w:type="dxa"/>
          </w:tcPr>
          <w:p w:rsidR="000B3F3A" w:rsidRPr="00544DDA" w:rsidRDefault="000B3F3A" w:rsidP="00642C0E">
            <w:r>
              <w:t>NUMBER(10)</w:t>
            </w:r>
          </w:p>
        </w:tc>
        <w:tc>
          <w:tcPr>
            <w:tcW w:w="2348" w:type="dxa"/>
          </w:tcPr>
          <w:p w:rsidR="000B3F3A" w:rsidRPr="00756608" w:rsidRDefault="000B3F3A" w:rsidP="00642C0E">
            <w:r>
              <w:t>Primary Key</w:t>
            </w:r>
          </w:p>
        </w:tc>
      </w:tr>
      <w:tr w:rsidR="000B3F3A" w:rsidTr="00642C0E">
        <w:tc>
          <w:tcPr>
            <w:tcW w:w="2959" w:type="dxa"/>
          </w:tcPr>
          <w:p w:rsidR="000B3F3A" w:rsidRPr="00544DDA" w:rsidRDefault="000B3F3A" w:rsidP="00642C0E">
            <w:r>
              <w:t>PROMOTION_TYPE_ID</w:t>
            </w:r>
          </w:p>
        </w:tc>
        <w:tc>
          <w:tcPr>
            <w:tcW w:w="2960" w:type="dxa"/>
          </w:tcPr>
          <w:p w:rsidR="000B3F3A" w:rsidRPr="00544DDA" w:rsidRDefault="000B3F3A" w:rsidP="00642C0E">
            <w:r>
              <w:t>NUMBER(10)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544DDA" w:rsidRDefault="000B3F3A" w:rsidP="00642C0E">
            <w:r>
              <w:t>PROMOTION_TYPE</w:t>
            </w:r>
          </w:p>
        </w:tc>
        <w:tc>
          <w:tcPr>
            <w:tcW w:w="2960" w:type="dxa"/>
          </w:tcPr>
          <w:p w:rsidR="000B3F3A" w:rsidRPr="00544DDA" w:rsidRDefault="000B3F3A" w:rsidP="00642C0E">
            <w:r>
              <w:t>VARCHAR2(40 BYTE)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544DDA" w:rsidRDefault="000B3F3A" w:rsidP="00642C0E">
            <w:r>
              <w:t>PROMOTION_DESCRIPTION</w:t>
            </w:r>
          </w:p>
        </w:tc>
        <w:tc>
          <w:tcPr>
            <w:tcW w:w="2960" w:type="dxa"/>
          </w:tcPr>
          <w:p w:rsidR="000B3F3A" w:rsidRPr="00544DDA" w:rsidRDefault="000B3F3A" w:rsidP="00642C0E">
            <w:r w:rsidRPr="00544DDA">
              <w:t>VARCHAR2(40 BYT</w:t>
            </w:r>
            <w:r>
              <w:t>E)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544DDA" w:rsidRDefault="000B3F3A" w:rsidP="00642C0E">
            <w:r>
              <w:t>PROMOTION_PRICE</w:t>
            </w:r>
          </w:p>
        </w:tc>
        <w:tc>
          <w:tcPr>
            <w:tcW w:w="2960" w:type="dxa"/>
          </w:tcPr>
          <w:p w:rsidR="000B3F3A" w:rsidRPr="00544DDA" w:rsidRDefault="000B3F3A" w:rsidP="00642C0E">
            <w:r>
              <w:t>NUMBER(10)</w:t>
            </w:r>
          </w:p>
        </w:tc>
        <w:tc>
          <w:tcPr>
            <w:tcW w:w="2348" w:type="dxa"/>
          </w:tcPr>
          <w:p w:rsidR="000B3F3A" w:rsidRPr="00DC4FB3" w:rsidRDefault="000B3F3A" w:rsidP="00642C0E"/>
        </w:tc>
      </w:tr>
      <w:tr w:rsidR="000B3F3A" w:rsidTr="00642C0E">
        <w:tc>
          <w:tcPr>
            <w:tcW w:w="2959" w:type="dxa"/>
          </w:tcPr>
          <w:p w:rsidR="000B3F3A" w:rsidRPr="00544DDA" w:rsidRDefault="000B3F3A" w:rsidP="00642C0E">
            <w:r w:rsidRPr="00544DDA">
              <w:t>PRICE_DECREASING_PERCENT</w:t>
            </w:r>
          </w:p>
        </w:tc>
        <w:tc>
          <w:tcPr>
            <w:tcW w:w="2960" w:type="dxa"/>
          </w:tcPr>
          <w:p w:rsidR="000B3F3A" w:rsidRPr="00544DDA" w:rsidRDefault="000B3F3A" w:rsidP="00642C0E">
            <w:r>
              <w:t>NUMBER(10)</w:t>
            </w:r>
          </w:p>
        </w:tc>
        <w:tc>
          <w:tcPr>
            <w:tcW w:w="2348" w:type="dxa"/>
          </w:tcPr>
          <w:p w:rsidR="000B3F3A" w:rsidRPr="00DC4FB3" w:rsidRDefault="000B3F3A" w:rsidP="00642C0E"/>
        </w:tc>
      </w:tr>
      <w:tr w:rsidR="000B3F3A" w:rsidTr="00642C0E">
        <w:tc>
          <w:tcPr>
            <w:tcW w:w="2959" w:type="dxa"/>
          </w:tcPr>
          <w:p w:rsidR="000B3F3A" w:rsidRPr="00544DDA" w:rsidRDefault="000B3F3A" w:rsidP="00642C0E">
            <w:r>
              <w:t>FREE_UNIT_AMOUNT</w:t>
            </w:r>
          </w:p>
        </w:tc>
        <w:tc>
          <w:tcPr>
            <w:tcW w:w="2960" w:type="dxa"/>
          </w:tcPr>
          <w:p w:rsidR="000B3F3A" w:rsidRPr="00544DDA" w:rsidRDefault="000B3F3A" w:rsidP="00642C0E">
            <w:r>
              <w:t>NUMBER(10)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Pr="00544DDA" w:rsidRDefault="000B3F3A" w:rsidP="00642C0E">
            <w:r>
              <w:t>START_DATE</w:t>
            </w:r>
          </w:p>
        </w:tc>
        <w:tc>
          <w:tcPr>
            <w:tcW w:w="2960" w:type="dxa"/>
          </w:tcPr>
          <w:p w:rsidR="000B3F3A" w:rsidRPr="00544DDA" w:rsidRDefault="000B3F3A" w:rsidP="00642C0E">
            <w:r>
              <w:t>DATE</w:t>
            </w:r>
          </w:p>
        </w:tc>
        <w:tc>
          <w:tcPr>
            <w:tcW w:w="2348" w:type="dxa"/>
          </w:tcPr>
          <w:p w:rsidR="000B3F3A" w:rsidRDefault="000B3F3A" w:rsidP="00642C0E"/>
        </w:tc>
      </w:tr>
      <w:tr w:rsidR="000B3F3A" w:rsidTr="00642C0E">
        <w:tc>
          <w:tcPr>
            <w:tcW w:w="2959" w:type="dxa"/>
          </w:tcPr>
          <w:p w:rsidR="000B3F3A" w:rsidRDefault="000B3F3A" w:rsidP="00642C0E">
            <w:r w:rsidRPr="00544DDA">
              <w:lastRenderedPageBreak/>
              <w:t>END_DATE</w:t>
            </w:r>
          </w:p>
        </w:tc>
        <w:tc>
          <w:tcPr>
            <w:tcW w:w="2960" w:type="dxa"/>
          </w:tcPr>
          <w:p w:rsidR="000B3F3A" w:rsidRDefault="000B3F3A" w:rsidP="00642C0E">
            <w:r w:rsidRPr="00544DDA">
              <w:t>DATE</w:t>
            </w:r>
          </w:p>
        </w:tc>
        <w:tc>
          <w:tcPr>
            <w:tcW w:w="2348" w:type="dxa"/>
          </w:tcPr>
          <w:p w:rsidR="000B3F3A" w:rsidRDefault="000B3F3A" w:rsidP="00642C0E"/>
        </w:tc>
      </w:tr>
    </w:tbl>
    <w:p w:rsidR="000B3F3A" w:rsidRDefault="000B3F3A" w:rsidP="000B3F3A">
      <w:pPr>
        <w:pStyle w:val="a3"/>
        <w:ind w:left="720"/>
      </w:pPr>
    </w:p>
    <w:p w:rsidR="000B3F3A" w:rsidRPr="00867736" w:rsidRDefault="000B3F3A" w:rsidP="000B3F3A">
      <w:pPr>
        <w:pStyle w:val="a3"/>
        <w:numPr>
          <w:ilvl w:val="0"/>
          <w:numId w:val="21"/>
        </w:numPr>
        <w:rPr>
          <w:sz w:val="24"/>
        </w:rPr>
      </w:pPr>
      <w:proofErr w:type="spellStart"/>
      <w:r w:rsidRPr="00867736">
        <w:rPr>
          <w:sz w:val="24"/>
        </w:rPr>
        <w:t>Dim_date</w:t>
      </w:r>
      <w:proofErr w:type="spellEnd"/>
      <w:r w:rsidRPr="00867736">
        <w:rPr>
          <w:sz w:val="24"/>
        </w:rPr>
        <w:t>.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3121"/>
        <w:gridCol w:w="3106"/>
        <w:gridCol w:w="2040"/>
      </w:tblGrid>
      <w:tr w:rsidR="000B3F3A" w:rsidTr="00642C0E">
        <w:tc>
          <w:tcPr>
            <w:tcW w:w="3121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3253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119" w:type="dxa"/>
          </w:tcPr>
          <w:p w:rsidR="000B3F3A" w:rsidRPr="00BE66B7" w:rsidRDefault="000B3F3A" w:rsidP="00642C0E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3F3A" w:rsidTr="00642C0E">
        <w:tc>
          <w:tcPr>
            <w:tcW w:w="3121" w:type="dxa"/>
          </w:tcPr>
          <w:p w:rsidR="000B3F3A" w:rsidRPr="00E41E50" w:rsidRDefault="000B3F3A" w:rsidP="00642C0E">
            <w:r>
              <w:t>DATE_ID</w:t>
            </w:r>
          </w:p>
        </w:tc>
        <w:tc>
          <w:tcPr>
            <w:tcW w:w="3253" w:type="dxa"/>
          </w:tcPr>
          <w:p w:rsidR="000B3F3A" w:rsidRPr="00E41E50" w:rsidRDefault="000B3F3A" w:rsidP="00642C0E">
            <w:r w:rsidRPr="00E41E50">
              <w:t>NUMBER(10)</w:t>
            </w:r>
          </w:p>
        </w:tc>
        <w:tc>
          <w:tcPr>
            <w:tcW w:w="2119" w:type="dxa"/>
          </w:tcPr>
          <w:p w:rsidR="000B3F3A" w:rsidRPr="00756608" w:rsidRDefault="000B3F3A" w:rsidP="00642C0E">
            <w:r>
              <w:t>Primary Key</w:t>
            </w:r>
          </w:p>
        </w:tc>
      </w:tr>
      <w:tr w:rsidR="000B3F3A" w:rsidTr="00642C0E">
        <w:tc>
          <w:tcPr>
            <w:tcW w:w="3121" w:type="dxa"/>
          </w:tcPr>
          <w:p w:rsidR="000B3F3A" w:rsidRPr="00E41E50" w:rsidRDefault="000B3F3A" w:rsidP="00642C0E">
            <w:r w:rsidRPr="00E41E50">
              <w:t>FULL</w:t>
            </w:r>
            <w:r>
              <w:t>_</w:t>
            </w:r>
            <w:r w:rsidRPr="00E41E50">
              <w:t>DATE</w:t>
            </w:r>
          </w:p>
        </w:tc>
        <w:tc>
          <w:tcPr>
            <w:tcW w:w="3253" w:type="dxa"/>
          </w:tcPr>
          <w:p w:rsidR="000B3F3A" w:rsidRPr="00E41E50" w:rsidRDefault="000B3F3A" w:rsidP="00642C0E">
            <w:r w:rsidRPr="00E41E50">
              <w:t>VARCHAR2(10)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WEEK_DAY_FULL_NAME</w:t>
            </w:r>
          </w:p>
        </w:tc>
        <w:tc>
          <w:tcPr>
            <w:tcW w:w="3253" w:type="dxa"/>
          </w:tcPr>
          <w:p w:rsidR="000B3F3A" w:rsidRPr="00023F71" w:rsidRDefault="000B3F3A" w:rsidP="00642C0E">
            <w:r w:rsidRPr="00587926">
              <w:t>VARCHAR2(36 BYTE)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WEEK_DAY_SHORT_NAME</w:t>
            </w:r>
          </w:p>
        </w:tc>
        <w:tc>
          <w:tcPr>
            <w:tcW w:w="3253" w:type="dxa"/>
          </w:tcPr>
          <w:p w:rsidR="000B3F3A" w:rsidRPr="00023F71" w:rsidRDefault="000B3F3A" w:rsidP="00642C0E">
            <w:r w:rsidRPr="00587926">
              <w:t>VARCHAR2(12 BYTE)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DAY_NUMBER_OF_WEEK</w:t>
            </w:r>
          </w:p>
        </w:tc>
        <w:tc>
          <w:tcPr>
            <w:tcW w:w="3253" w:type="dxa"/>
          </w:tcPr>
          <w:p w:rsidR="000B3F3A" w:rsidRPr="007D4801" w:rsidRDefault="000B3F3A" w:rsidP="00642C0E">
            <w:r w:rsidRPr="007D4801">
              <w:t>NUMBER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DAY_NUMBER_OF_MONTH</w:t>
            </w:r>
          </w:p>
        </w:tc>
        <w:tc>
          <w:tcPr>
            <w:tcW w:w="3253" w:type="dxa"/>
          </w:tcPr>
          <w:p w:rsidR="000B3F3A" w:rsidRPr="007D4801" w:rsidRDefault="000B3F3A" w:rsidP="00642C0E">
            <w:r w:rsidRPr="007D4801">
              <w:t>NUMBER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DAY_NUMBER_OF_YEAR</w:t>
            </w:r>
          </w:p>
        </w:tc>
        <w:tc>
          <w:tcPr>
            <w:tcW w:w="3253" w:type="dxa"/>
          </w:tcPr>
          <w:p w:rsidR="000B3F3A" w:rsidRPr="007D4801" w:rsidRDefault="000B3F3A" w:rsidP="00642C0E">
            <w:r w:rsidRPr="007D4801">
              <w:t>NUMBER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MONTH_END_DATE</w:t>
            </w:r>
          </w:p>
        </w:tc>
        <w:tc>
          <w:tcPr>
            <w:tcW w:w="3253" w:type="dxa"/>
          </w:tcPr>
          <w:p w:rsidR="000B3F3A" w:rsidRPr="007D4801" w:rsidRDefault="000B3F3A" w:rsidP="00642C0E">
            <w:r w:rsidRPr="007D4801">
              <w:t>NUMBER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MONTH_FULL_NAME</w:t>
            </w:r>
          </w:p>
        </w:tc>
        <w:tc>
          <w:tcPr>
            <w:tcW w:w="3253" w:type="dxa"/>
          </w:tcPr>
          <w:p w:rsidR="000B3F3A" w:rsidRPr="007D4801" w:rsidRDefault="000B3F3A" w:rsidP="00642C0E">
            <w:r w:rsidRPr="007D4801">
              <w:t>VARCHAR2(36 BYTE)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MONTH_SHORT_NAME</w:t>
            </w:r>
          </w:p>
        </w:tc>
        <w:tc>
          <w:tcPr>
            <w:tcW w:w="3253" w:type="dxa"/>
          </w:tcPr>
          <w:p w:rsidR="000B3F3A" w:rsidRPr="007D4801" w:rsidRDefault="000B3F3A" w:rsidP="00642C0E">
            <w:r w:rsidRPr="007D4801">
              <w:t>VARCHAR2(12 BYTE)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MONTH_NUMBER_OF_YEAR</w:t>
            </w:r>
          </w:p>
        </w:tc>
        <w:tc>
          <w:tcPr>
            <w:tcW w:w="3253" w:type="dxa"/>
          </w:tcPr>
          <w:p w:rsidR="000B3F3A" w:rsidRPr="007D4801" w:rsidRDefault="000B3F3A" w:rsidP="00642C0E">
            <w:r w:rsidRPr="007D4801">
              <w:t>NUMBER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MONTH_YEAR</w:t>
            </w:r>
          </w:p>
        </w:tc>
        <w:tc>
          <w:tcPr>
            <w:tcW w:w="3253" w:type="dxa"/>
          </w:tcPr>
          <w:p w:rsidR="000B3F3A" w:rsidRPr="007D4801" w:rsidRDefault="000B3F3A" w:rsidP="00642C0E">
            <w:r w:rsidRPr="007D4801">
              <w:t>VARCHAR2(17 BYTE)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QUARTER_YEAR</w:t>
            </w:r>
          </w:p>
        </w:tc>
        <w:tc>
          <w:tcPr>
            <w:tcW w:w="3253" w:type="dxa"/>
          </w:tcPr>
          <w:p w:rsidR="000B3F3A" w:rsidRPr="007D4801" w:rsidRDefault="000B3F3A" w:rsidP="00642C0E">
            <w:r w:rsidRPr="007D4801">
              <w:t>VARCHAR2(7 BYTE)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QUARTER_NUMBER_OF_YEAR</w:t>
            </w:r>
          </w:p>
        </w:tc>
        <w:tc>
          <w:tcPr>
            <w:tcW w:w="3253" w:type="dxa"/>
          </w:tcPr>
          <w:p w:rsidR="000B3F3A" w:rsidRPr="007D4801" w:rsidRDefault="000B3F3A" w:rsidP="00642C0E">
            <w:r w:rsidRPr="007D4801">
              <w:t>NUMBER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HALF_YEAR_NUMBER</w:t>
            </w:r>
          </w:p>
        </w:tc>
        <w:tc>
          <w:tcPr>
            <w:tcW w:w="3253" w:type="dxa"/>
          </w:tcPr>
          <w:p w:rsidR="000B3F3A" w:rsidRPr="007D4801" w:rsidRDefault="000B3F3A" w:rsidP="00642C0E">
            <w:r w:rsidRPr="007D4801">
              <w:t>NUMBER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HALF_YEAR</w:t>
            </w:r>
          </w:p>
        </w:tc>
        <w:tc>
          <w:tcPr>
            <w:tcW w:w="3253" w:type="dxa"/>
          </w:tcPr>
          <w:p w:rsidR="000B3F3A" w:rsidRPr="007D4801" w:rsidRDefault="000B3F3A" w:rsidP="00642C0E">
            <w:r w:rsidRPr="007D4801">
              <w:t>VARCHAR2(7 BYTE)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YEAR</w:t>
            </w:r>
          </w:p>
        </w:tc>
        <w:tc>
          <w:tcPr>
            <w:tcW w:w="3253" w:type="dxa"/>
          </w:tcPr>
          <w:p w:rsidR="000B3F3A" w:rsidRPr="007D4801" w:rsidRDefault="000B3F3A" w:rsidP="00642C0E">
            <w:r w:rsidRPr="007D4801">
              <w:t>VARCHAR2(4 BYTE)</w:t>
            </w:r>
          </w:p>
        </w:tc>
        <w:tc>
          <w:tcPr>
            <w:tcW w:w="2119" w:type="dxa"/>
          </w:tcPr>
          <w:p w:rsidR="000B3F3A" w:rsidRDefault="000B3F3A" w:rsidP="00642C0E"/>
        </w:tc>
      </w:tr>
      <w:tr w:rsidR="000B3F3A" w:rsidTr="00642C0E">
        <w:tc>
          <w:tcPr>
            <w:tcW w:w="3121" w:type="dxa"/>
          </w:tcPr>
          <w:p w:rsidR="000B3F3A" w:rsidRPr="00023F71" w:rsidRDefault="000B3F3A" w:rsidP="00642C0E">
            <w:r w:rsidRPr="00023F71">
              <w:t>YEAR_END_DATE</w:t>
            </w:r>
          </w:p>
        </w:tc>
        <w:tc>
          <w:tcPr>
            <w:tcW w:w="3253" w:type="dxa"/>
          </w:tcPr>
          <w:p w:rsidR="000B3F3A" w:rsidRDefault="000B3F3A" w:rsidP="00642C0E">
            <w:r w:rsidRPr="007D4801">
              <w:t>NUMBER</w:t>
            </w:r>
          </w:p>
        </w:tc>
        <w:tc>
          <w:tcPr>
            <w:tcW w:w="2119" w:type="dxa"/>
          </w:tcPr>
          <w:p w:rsidR="000B3F3A" w:rsidRDefault="000B3F3A" w:rsidP="00642C0E"/>
        </w:tc>
      </w:tr>
    </w:tbl>
    <w:p w:rsidR="000B3F3A" w:rsidRDefault="000B3F3A" w:rsidP="000B3F3A">
      <w:pPr>
        <w:pStyle w:val="a3"/>
        <w:ind w:left="720"/>
      </w:pPr>
    </w:p>
    <w:p w:rsidR="000B3F3A" w:rsidRPr="00867736" w:rsidRDefault="000B3F3A" w:rsidP="000B3F3A">
      <w:pPr>
        <w:pStyle w:val="21"/>
        <w:rPr>
          <w:sz w:val="24"/>
          <w:lang w:val="ru-RU"/>
        </w:rPr>
      </w:pPr>
      <w:bookmarkStart w:id="30" w:name="_Toc498020053"/>
      <w:bookmarkStart w:id="31" w:name="_Toc498129905"/>
      <w:bookmarkStart w:id="32" w:name="_Toc498129978"/>
      <w:r w:rsidRPr="00867736">
        <w:rPr>
          <w:sz w:val="24"/>
        </w:rPr>
        <w:t>Identifying the Facts</w:t>
      </w:r>
      <w:bookmarkEnd w:id="30"/>
      <w:bookmarkEnd w:id="31"/>
      <w:bookmarkEnd w:id="32"/>
    </w:p>
    <w:p w:rsidR="000B3F3A" w:rsidRPr="00867736" w:rsidRDefault="000B3F3A" w:rsidP="000B3F3A">
      <w:pPr>
        <w:pStyle w:val="a3"/>
        <w:rPr>
          <w:sz w:val="24"/>
        </w:rPr>
      </w:pPr>
      <w:r w:rsidRPr="00867736">
        <w:rPr>
          <w:sz w:val="24"/>
        </w:rPr>
        <w:t>Schema should contains the next fact tables:</w:t>
      </w:r>
    </w:p>
    <w:p w:rsidR="000B3F3A" w:rsidRPr="00867736" w:rsidRDefault="000B3F3A" w:rsidP="000B3F3A">
      <w:pPr>
        <w:pStyle w:val="a3"/>
        <w:numPr>
          <w:ilvl w:val="0"/>
          <w:numId w:val="23"/>
        </w:numPr>
        <w:rPr>
          <w:sz w:val="24"/>
        </w:rPr>
      </w:pPr>
      <w:proofErr w:type="spellStart"/>
      <w:r w:rsidRPr="00867736">
        <w:rPr>
          <w:sz w:val="24"/>
        </w:rPr>
        <w:t>Fact_retail_sales</w:t>
      </w:r>
      <w:proofErr w:type="spellEnd"/>
      <w:r w:rsidRPr="00867736">
        <w:rPr>
          <w:sz w:val="24"/>
        </w:rP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3F3A" w:rsidTr="00642C0E">
        <w:tc>
          <w:tcPr>
            <w:tcW w:w="2959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3F3A" w:rsidRPr="00BE66B7" w:rsidRDefault="000B3F3A" w:rsidP="00642C0E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3F3A" w:rsidTr="00642C0E">
        <w:tc>
          <w:tcPr>
            <w:tcW w:w="2959" w:type="dxa"/>
          </w:tcPr>
          <w:p w:rsidR="000B3F3A" w:rsidRPr="00B76C6B" w:rsidRDefault="000B3F3A" w:rsidP="00642C0E">
            <w:r w:rsidRPr="00B76C6B">
              <w:t>SALE_ID</w:t>
            </w:r>
          </w:p>
        </w:tc>
        <w:tc>
          <w:tcPr>
            <w:tcW w:w="2960" w:type="dxa"/>
          </w:tcPr>
          <w:p w:rsidR="000B3F3A" w:rsidRPr="00B76C6B" w:rsidRDefault="000B3F3A" w:rsidP="00642C0E">
            <w:r w:rsidRPr="00B76C6B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 w:rsidRPr="00E75A9F">
              <w:t>Surrogate identifier</w:t>
            </w:r>
            <w:r>
              <w:t xml:space="preserve"> of one purchase</w:t>
            </w:r>
          </w:p>
        </w:tc>
      </w:tr>
      <w:tr w:rsidR="000B3F3A" w:rsidTr="00642C0E">
        <w:tc>
          <w:tcPr>
            <w:tcW w:w="2959" w:type="dxa"/>
          </w:tcPr>
          <w:p w:rsidR="000B3F3A" w:rsidRPr="00B76C6B" w:rsidRDefault="000B3F3A" w:rsidP="00642C0E">
            <w:r w:rsidRPr="00B76C6B">
              <w:t>RECEIPT_ID</w:t>
            </w:r>
          </w:p>
        </w:tc>
        <w:tc>
          <w:tcPr>
            <w:tcW w:w="2960" w:type="dxa"/>
          </w:tcPr>
          <w:p w:rsidR="000B3F3A" w:rsidRPr="00B76C6B" w:rsidRDefault="000B3F3A" w:rsidP="00642C0E">
            <w:r w:rsidRPr="00B76C6B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Unique number of receipt – natural i</w:t>
            </w:r>
            <w:r w:rsidRPr="00E75A9F">
              <w:t>dentifier</w:t>
            </w:r>
            <w:r>
              <w:t xml:space="preserve"> of one purchase</w:t>
            </w:r>
          </w:p>
        </w:tc>
      </w:tr>
      <w:tr w:rsidR="000B3F3A" w:rsidTr="00642C0E">
        <w:tc>
          <w:tcPr>
            <w:tcW w:w="2959" w:type="dxa"/>
          </w:tcPr>
          <w:p w:rsidR="000B3F3A" w:rsidRPr="00B76C6B" w:rsidRDefault="000B3F3A" w:rsidP="00642C0E">
            <w:r w:rsidRPr="00B76C6B">
              <w:t>DATE_ID</w:t>
            </w:r>
          </w:p>
        </w:tc>
        <w:tc>
          <w:tcPr>
            <w:tcW w:w="2960" w:type="dxa"/>
          </w:tcPr>
          <w:p w:rsidR="000B3F3A" w:rsidRPr="00B76C6B" w:rsidRDefault="000B3F3A" w:rsidP="00642C0E">
            <w:r w:rsidRPr="00B76C6B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Foreign Key</w:t>
            </w:r>
          </w:p>
        </w:tc>
      </w:tr>
      <w:tr w:rsidR="000B3F3A" w:rsidTr="00642C0E">
        <w:tc>
          <w:tcPr>
            <w:tcW w:w="2959" w:type="dxa"/>
          </w:tcPr>
          <w:p w:rsidR="000B3F3A" w:rsidRPr="00B76C6B" w:rsidRDefault="000B3F3A" w:rsidP="00642C0E">
            <w:r w:rsidRPr="00B76C6B">
              <w:t>PRODUCT_DETAILS_ID</w:t>
            </w:r>
          </w:p>
        </w:tc>
        <w:tc>
          <w:tcPr>
            <w:tcW w:w="2960" w:type="dxa"/>
          </w:tcPr>
          <w:p w:rsidR="000B3F3A" w:rsidRPr="00B76C6B" w:rsidRDefault="000B3F3A" w:rsidP="00642C0E">
            <w:r w:rsidRPr="00B76C6B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Foreign Key</w:t>
            </w:r>
          </w:p>
        </w:tc>
      </w:tr>
      <w:tr w:rsidR="000B3F3A" w:rsidTr="00642C0E">
        <w:tc>
          <w:tcPr>
            <w:tcW w:w="2959" w:type="dxa"/>
          </w:tcPr>
          <w:p w:rsidR="000B3F3A" w:rsidRPr="00B76C6B" w:rsidRDefault="000B3F3A" w:rsidP="00642C0E">
            <w:r w:rsidRPr="00B76C6B">
              <w:t>EMPLOYEE_ID</w:t>
            </w:r>
          </w:p>
        </w:tc>
        <w:tc>
          <w:tcPr>
            <w:tcW w:w="2960" w:type="dxa"/>
          </w:tcPr>
          <w:p w:rsidR="000B3F3A" w:rsidRPr="00B76C6B" w:rsidRDefault="000B3F3A" w:rsidP="00642C0E">
            <w:r w:rsidRPr="00B76C6B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Foreign Key</w:t>
            </w:r>
          </w:p>
        </w:tc>
      </w:tr>
      <w:tr w:rsidR="000B3F3A" w:rsidTr="00642C0E">
        <w:tc>
          <w:tcPr>
            <w:tcW w:w="2959" w:type="dxa"/>
          </w:tcPr>
          <w:p w:rsidR="000B3F3A" w:rsidRPr="00B76C6B" w:rsidRDefault="000B3F3A" w:rsidP="00642C0E">
            <w:r w:rsidRPr="00B76C6B">
              <w:t>CUSTOMER_ID</w:t>
            </w:r>
          </w:p>
        </w:tc>
        <w:tc>
          <w:tcPr>
            <w:tcW w:w="2960" w:type="dxa"/>
          </w:tcPr>
          <w:p w:rsidR="000B3F3A" w:rsidRPr="00B76C6B" w:rsidRDefault="000B3F3A" w:rsidP="00642C0E">
            <w:r w:rsidRPr="00B76C6B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Foreign Key</w:t>
            </w:r>
          </w:p>
        </w:tc>
      </w:tr>
      <w:tr w:rsidR="000B3F3A" w:rsidTr="00642C0E">
        <w:tc>
          <w:tcPr>
            <w:tcW w:w="2959" w:type="dxa"/>
          </w:tcPr>
          <w:p w:rsidR="000B3F3A" w:rsidRPr="00B76C6B" w:rsidRDefault="000B3F3A" w:rsidP="00642C0E">
            <w:r w:rsidRPr="00B76C6B">
              <w:t>STORE_ID</w:t>
            </w:r>
          </w:p>
        </w:tc>
        <w:tc>
          <w:tcPr>
            <w:tcW w:w="2960" w:type="dxa"/>
          </w:tcPr>
          <w:p w:rsidR="000B3F3A" w:rsidRPr="00B76C6B" w:rsidRDefault="000B3F3A" w:rsidP="00642C0E">
            <w:r w:rsidRPr="00B76C6B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Foreign Key</w:t>
            </w:r>
          </w:p>
        </w:tc>
      </w:tr>
      <w:tr w:rsidR="000B3F3A" w:rsidTr="00642C0E">
        <w:tc>
          <w:tcPr>
            <w:tcW w:w="2959" w:type="dxa"/>
          </w:tcPr>
          <w:p w:rsidR="000B3F3A" w:rsidRPr="00B76C6B" w:rsidRDefault="000B3F3A" w:rsidP="00642C0E">
            <w:r w:rsidRPr="00B76C6B">
              <w:t>PAYMENT_METHOD_ID</w:t>
            </w:r>
          </w:p>
        </w:tc>
        <w:tc>
          <w:tcPr>
            <w:tcW w:w="2960" w:type="dxa"/>
          </w:tcPr>
          <w:p w:rsidR="000B3F3A" w:rsidRPr="00B76C6B" w:rsidRDefault="000B3F3A" w:rsidP="00642C0E">
            <w:r w:rsidRPr="00B76C6B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Foreign Key</w:t>
            </w:r>
          </w:p>
        </w:tc>
      </w:tr>
      <w:tr w:rsidR="000B3F3A" w:rsidTr="00642C0E">
        <w:tc>
          <w:tcPr>
            <w:tcW w:w="2959" w:type="dxa"/>
          </w:tcPr>
          <w:p w:rsidR="000B3F3A" w:rsidRPr="00B76C6B" w:rsidRDefault="000B3F3A" w:rsidP="00642C0E">
            <w:r w:rsidRPr="00B76C6B">
              <w:t>PROMOTION_ID</w:t>
            </w:r>
          </w:p>
        </w:tc>
        <w:tc>
          <w:tcPr>
            <w:tcW w:w="2960" w:type="dxa"/>
          </w:tcPr>
          <w:p w:rsidR="000B3F3A" w:rsidRPr="00B76C6B" w:rsidRDefault="000B3F3A" w:rsidP="00642C0E">
            <w:r w:rsidRPr="00B76C6B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Foreign Key</w:t>
            </w:r>
          </w:p>
        </w:tc>
      </w:tr>
      <w:tr w:rsidR="000B3F3A" w:rsidTr="00642C0E">
        <w:tc>
          <w:tcPr>
            <w:tcW w:w="2959" w:type="dxa"/>
          </w:tcPr>
          <w:p w:rsidR="000B3F3A" w:rsidRPr="00B76C6B" w:rsidRDefault="000B3F3A" w:rsidP="00642C0E">
            <w:r w:rsidRPr="00B76C6B">
              <w:t>CURRENCY_ID</w:t>
            </w:r>
          </w:p>
        </w:tc>
        <w:tc>
          <w:tcPr>
            <w:tcW w:w="2960" w:type="dxa"/>
          </w:tcPr>
          <w:p w:rsidR="000B3F3A" w:rsidRPr="00B76C6B" w:rsidRDefault="000B3F3A" w:rsidP="00642C0E">
            <w:r w:rsidRPr="00B76C6B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Foreign Key</w:t>
            </w:r>
          </w:p>
        </w:tc>
      </w:tr>
      <w:tr w:rsidR="000B3F3A" w:rsidTr="00642C0E">
        <w:trPr>
          <w:trHeight w:val="377"/>
        </w:trPr>
        <w:tc>
          <w:tcPr>
            <w:tcW w:w="2959" w:type="dxa"/>
          </w:tcPr>
          <w:p w:rsidR="000B3F3A" w:rsidRPr="00B76C6B" w:rsidRDefault="000B3F3A" w:rsidP="00642C0E">
            <w:r w:rsidRPr="00B76C6B">
              <w:t>SALE_SUM</w:t>
            </w:r>
          </w:p>
        </w:tc>
        <w:tc>
          <w:tcPr>
            <w:tcW w:w="2960" w:type="dxa"/>
          </w:tcPr>
          <w:p w:rsidR="000B3F3A" w:rsidRPr="00B76C6B" w:rsidRDefault="000B3F3A" w:rsidP="00642C0E">
            <w:r w:rsidRPr="00B76C6B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Total sum per a certain sale</w:t>
            </w:r>
          </w:p>
        </w:tc>
      </w:tr>
      <w:tr w:rsidR="000B3F3A" w:rsidTr="00642C0E">
        <w:tc>
          <w:tcPr>
            <w:tcW w:w="2959" w:type="dxa"/>
          </w:tcPr>
          <w:p w:rsidR="000B3F3A" w:rsidRPr="00B76C6B" w:rsidRDefault="000B3F3A" w:rsidP="00642C0E">
            <w:r w:rsidRPr="00B76C6B">
              <w:t>SALE_AMOUNT</w:t>
            </w:r>
          </w:p>
        </w:tc>
        <w:tc>
          <w:tcPr>
            <w:tcW w:w="2960" w:type="dxa"/>
          </w:tcPr>
          <w:p w:rsidR="000B3F3A" w:rsidRDefault="000B3F3A" w:rsidP="00642C0E">
            <w:r w:rsidRPr="00B76C6B">
              <w:t>NUMBER(10,0)</w:t>
            </w:r>
          </w:p>
        </w:tc>
        <w:tc>
          <w:tcPr>
            <w:tcW w:w="2348" w:type="dxa"/>
          </w:tcPr>
          <w:p w:rsidR="000B3F3A" w:rsidRDefault="000B3F3A" w:rsidP="00642C0E">
            <w:r>
              <w:t>Total amount of units per a certain sale</w:t>
            </w:r>
          </w:p>
        </w:tc>
      </w:tr>
    </w:tbl>
    <w:p w:rsidR="000B3F3A" w:rsidRDefault="000B3F3A" w:rsidP="000B3F3A">
      <w:pPr>
        <w:pStyle w:val="a3"/>
        <w:ind w:left="720"/>
      </w:pPr>
    </w:p>
    <w:p w:rsidR="000B3F3A" w:rsidRPr="00867736" w:rsidRDefault="000B3F3A" w:rsidP="000B3F3A">
      <w:pPr>
        <w:pStyle w:val="a3"/>
        <w:numPr>
          <w:ilvl w:val="0"/>
          <w:numId w:val="23"/>
        </w:numPr>
        <w:rPr>
          <w:sz w:val="24"/>
        </w:rPr>
      </w:pPr>
      <w:proofErr w:type="spellStart"/>
      <w:r w:rsidRPr="00867736">
        <w:rPr>
          <w:sz w:val="24"/>
        </w:rPr>
        <w:t>Fact_product_balances</w:t>
      </w:r>
      <w:proofErr w:type="spellEnd"/>
      <w:r w:rsidRPr="00867736">
        <w:rPr>
          <w:sz w:val="24"/>
        </w:rP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3F3A" w:rsidTr="00642C0E">
        <w:tc>
          <w:tcPr>
            <w:tcW w:w="2959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3F3A" w:rsidRPr="00BE66B7" w:rsidRDefault="000B3F3A" w:rsidP="00642C0E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3F3A" w:rsidRPr="00BE66B7" w:rsidRDefault="000B3F3A" w:rsidP="00642C0E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3F3A" w:rsidTr="00642C0E">
        <w:tc>
          <w:tcPr>
            <w:tcW w:w="2959" w:type="dxa"/>
          </w:tcPr>
          <w:p w:rsidR="000B3F3A" w:rsidRPr="00D85911" w:rsidRDefault="000B3F3A" w:rsidP="00642C0E">
            <w:r w:rsidRPr="00D85911">
              <w:t>DATE_ID</w:t>
            </w:r>
          </w:p>
        </w:tc>
        <w:tc>
          <w:tcPr>
            <w:tcW w:w="2960" w:type="dxa"/>
          </w:tcPr>
          <w:p w:rsidR="000B3F3A" w:rsidRPr="00D85911" w:rsidRDefault="000B3F3A" w:rsidP="00642C0E">
            <w:r w:rsidRPr="00D85911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Foreign Key</w:t>
            </w:r>
          </w:p>
        </w:tc>
      </w:tr>
      <w:tr w:rsidR="000B3F3A" w:rsidTr="00642C0E">
        <w:tc>
          <w:tcPr>
            <w:tcW w:w="2959" w:type="dxa"/>
          </w:tcPr>
          <w:p w:rsidR="000B3F3A" w:rsidRPr="00D85911" w:rsidRDefault="000B3F3A" w:rsidP="00642C0E">
            <w:r w:rsidRPr="00D85911">
              <w:t>PRODUCT_DETAILS_ID</w:t>
            </w:r>
          </w:p>
        </w:tc>
        <w:tc>
          <w:tcPr>
            <w:tcW w:w="2960" w:type="dxa"/>
          </w:tcPr>
          <w:p w:rsidR="000B3F3A" w:rsidRPr="00D85911" w:rsidRDefault="000B3F3A" w:rsidP="00642C0E">
            <w:r w:rsidRPr="00D85911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Foreign Key</w:t>
            </w:r>
          </w:p>
        </w:tc>
      </w:tr>
      <w:tr w:rsidR="000B3F3A" w:rsidTr="00642C0E">
        <w:tc>
          <w:tcPr>
            <w:tcW w:w="2959" w:type="dxa"/>
          </w:tcPr>
          <w:p w:rsidR="000B3F3A" w:rsidRPr="00D85911" w:rsidRDefault="000B3F3A" w:rsidP="00642C0E">
            <w:r w:rsidRPr="00D85911">
              <w:lastRenderedPageBreak/>
              <w:t>MANAGER_ID</w:t>
            </w:r>
          </w:p>
        </w:tc>
        <w:tc>
          <w:tcPr>
            <w:tcW w:w="2960" w:type="dxa"/>
          </w:tcPr>
          <w:p w:rsidR="000B3F3A" w:rsidRPr="00D85911" w:rsidRDefault="000B3F3A" w:rsidP="00642C0E">
            <w:r w:rsidRPr="00D85911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Foreign Key</w:t>
            </w:r>
          </w:p>
        </w:tc>
      </w:tr>
      <w:tr w:rsidR="000B3F3A" w:rsidTr="00642C0E">
        <w:tc>
          <w:tcPr>
            <w:tcW w:w="2959" w:type="dxa"/>
          </w:tcPr>
          <w:p w:rsidR="000B3F3A" w:rsidRPr="00D85911" w:rsidRDefault="000B3F3A" w:rsidP="00642C0E">
            <w:r w:rsidRPr="00D85911">
              <w:t>STORE_ID</w:t>
            </w:r>
          </w:p>
        </w:tc>
        <w:tc>
          <w:tcPr>
            <w:tcW w:w="2960" w:type="dxa"/>
          </w:tcPr>
          <w:p w:rsidR="000B3F3A" w:rsidRPr="00D85911" w:rsidRDefault="000B3F3A" w:rsidP="00642C0E">
            <w:r w:rsidRPr="00D85911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Foreign Key</w:t>
            </w:r>
          </w:p>
        </w:tc>
      </w:tr>
      <w:tr w:rsidR="000B3F3A" w:rsidTr="00642C0E">
        <w:tc>
          <w:tcPr>
            <w:tcW w:w="2959" w:type="dxa"/>
          </w:tcPr>
          <w:p w:rsidR="000B3F3A" w:rsidRPr="00D85911" w:rsidRDefault="000B3F3A" w:rsidP="00642C0E">
            <w:r w:rsidRPr="00D85911">
              <w:t>STOCK_VALUE</w:t>
            </w:r>
          </w:p>
        </w:tc>
        <w:tc>
          <w:tcPr>
            <w:tcW w:w="2960" w:type="dxa"/>
          </w:tcPr>
          <w:p w:rsidR="000B3F3A" w:rsidRPr="00D85911" w:rsidRDefault="000B3F3A" w:rsidP="00642C0E">
            <w:r w:rsidRPr="00D85911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Total stock sum per a product</w:t>
            </w:r>
          </w:p>
        </w:tc>
      </w:tr>
      <w:tr w:rsidR="000B3F3A" w:rsidTr="00642C0E">
        <w:tc>
          <w:tcPr>
            <w:tcW w:w="2959" w:type="dxa"/>
          </w:tcPr>
          <w:p w:rsidR="000B3F3A" w:rsidRPr="00D85911" w:rsidRDefault="000B3F3A" w:rsidP="00642C0E">
            <w:r w:rsidRPr="00D85911">
              <w:t>TOTAL_PRODUCT_BALANCE</w:t>
            </w:r>
          </w:p>
        </w:tc>
        <w:tc>
          <w:tcPr>
            <w:tcW w:w="2960" w:type="dxa"/>
          </w:tcPr>
          <w:p w:rsidR="000B3F3A" w:rsidRDefault="000B3F3A" w:rsidP="00642C0E">
            <w:r w:rsidRPr="00D85911">
              <w:t>NUMBER(10,0)</w:t>
            </w:r>
          </w:p>
        </w:tc>
        <w:tc>
          <w:tcPr>
            <w:tcW w:w="2348" w:type="dxa"/>
          </w:tcPr>
          <w:p w:rsidR="000B3F3A" w:rsidRPr="003F7D3A" w:rsidRDefault="000B3F3A" w:rsidP="00642C0E">
            <w:r>
              <w:t>Total stock amount of units per a product</w:t>
            </w:r>
          </w:p>
        </w:tc>
      </w:tr>
    </w:tbl>
    <w:p w:rsidR="000B3F3A" w:rsidRDefault="000B3F3A" w:rsidP="000B3F3A">
      <w:pPr>
        <w:pStyle w:val="a3"/>
        <w:ind w:left="720"/>
      </w:pPr>
    </w:p>
    <w:p w:rsidR="000B3F3A" w:rsidRDefault="000B3F3A" w:rsidP="000B3F3A">
      <w:pPr>
        <w:pStyle w:val="a3"/>
      </w:pPr>
    </w:p>
    <w:p w:rsidR="000B3F3A" w:rsidRDefault="000B3F3A" w:rsidP="000B3F3A">
      <w:pPr>
        <w:widowControl/>
        <w:spacing w:line="240" w:lineRule="auto"/>
        <w:sectPr w:rsidR="000B3F3A" w:rsidSect="003D1F28">
          <w:pgSz w:w="11909" w:h="16834" w:code="9"/>
          <w:pgMar w:top="1134" w:right="851" w:bottom="1134" w:left="1134" w:header="992" w:footer="629" w:gutter="567"/>
          <w:cols w:space="720"/>
        </w:sectPr>
      </w:pPr>
    </w:p>
    <w:p w:rsidR="000B3F3A" w:rsidRPr="00867736" w:rsidRDefault="000B3F3A" w:rsidP="000B3F3A">
      <w:pPr>
        <w:pStyle w:val="21"/>
        <w:rPr>
          <w:sz w:val="28"/>
        </w:rPr>
      </w:pPr>
      <w:bookmarkStart w:id="33" w:name="_Toc498020054"/>
      <w:bookmarkStart w:id="34" w:name="_Toc498129906"/>
      <w:bookmarkStart w:id="35" w:name="_Toc498129979"/>
      <w:r w:rsidRPr="00867736">
        <w:rPr>
          <w:noProof/>
          <w:sz w:val="28"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232AF14E" wp14:editId="41780781">
            <wp:simplePos x="0" y="0"/>
            <wp:positionH relativeFrom="column">
              <wp:posOffset>287020</wp:posOffset>
            </wp:positionH>
            <wp:positionV relativeFrom="paragraph">
              <wp:posOffset>-39369</wp:posOffset>
            </wp:positionV>
            <wp:extent cx="8454305" cy="5619750"/>
            <wp:effectExtent l="0" t="0" r="0" b="0"/>
            <wp:wrapNone/>
            <wp:docPr id="3" name="Рисунок 3" descr="C:\Users\Valeryia\Desktop\Task 07\bl_dm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yia\Desktop\Task 07\bl_dm_mode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9081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7736">
        <w:rPr>
          <w:bCs/>
          <w:sz w:val="28"/>
        </w:rPr>
        <w:t xml:space="preserve">Dimensional model. </w:t>
      </w:r>
      <w:r w:rsidRPr="00867736">
        <w:rPr>
          <w:sz w:val="28"/>
        </w:rPr>
        <w:t>Star Schema</w:t>
      </w:r>
      <w:bookmarkEnd w:id="33"/>
      <w:bookmarkEnd w:id="34"/>
      <w:bookmarkEnd w:id="35"/>
    </w:p>
    <w:p w:rsidR="000B3F3A" w:rsidRPr="00E56F16" w:rsidRDefault="000B3F3A" w:rsidP="000B3F3A">
      <w:pPr>
        <w:pStyle w:val="a3"/>
      </w:pPr>
    </w:p>
    <w:p w:rsidR="000B3F3A" w:rsidRDefault="000B3F3A" w:rsidP="000B3F3A">
      <w:pPr>
        <w:widowControl/>
        <w:tabs>
          <w:tab w:val="left" w:pos="1941"/>
        </w:tabs>
        <w:spacing w:line="240" w:lineRule="auto"/>
        <w:sectPr w:rsidR="000B3F3A" w:rsidSect="00642C0E">
          <w:type w:val="continuous"/>
          <w:pgSz w:w="16834" w:h="11909" w:orient="landscape" w:code="9"/>
          <w:pgMar w:top="850" w:right="1138" w:bottom="1138" w:left="1138" w:header="994" w:footer="634" w:gutter="562"/>
          <w:cols w:space="720"/>
        </w:sectPr>
      </w:pPr>
    </w:p>
    <w:p w:rsidR="000B3F3A" w:rsidRPr="00867736" w:rsidRDefault="000B3F3A" w:rsidP="000B3F3A">
      <w:pPr>
        <w:pStyle w:val="30"/>
        <w:rPr>
          <w:sz w:val="24"/>
        </w:rPr>
      </w:pPr>
      <w:bookmarkStart w:id="36" w:name="_Toc498129907"/>
      <w:bookmarkStart w:id="37" w:name="_Toc498129980"/>
      <w:r w:rsidRPr="00867736">
        <w:rPr>
          <w:noProof/>
          <w:sz w:val="24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4C4CA13" wp14:editId="7C8913C4">
            <wp:simplePos x="0" y="0"/>
            <wp:positionH relativeFrom="column">
              <wp:posOffset>-534035</wp:posOffset>
            </wp:positionH>
            <wp:positionV relativeFrom="paragraph">
              <wp:posOffset>526415</wp:posOffset>
            </wp:positionV>
            <wp:extent cx="6868795" cy="5058410"/>
            <wp:effectExtent l="0" t="0" r="0" b="0"/>
            <wp:wrapSquare wrapText="bothSides"/>
            <wp:docPr id="10" name="Рисунок 10" descr="C:\Users\Valeryia\Desktop\Task 07\fact_retail_s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yia\Desktop\Task 07\fact_retail_sal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67736">
        <w:rPr>
          <w:sz w:val="24"/>
        </w:rPr>
        <w:t>Fact_retail_sales</w:t>
      </w:r>
      <w:bookmarkEnd w:id="36"/>
      <w:bookmarkEnd w:id="37"/>
      <w:proofErr w:type="spellEnd"/>
    </w:p>
    <w:p w:rsidR="000B3F3A" w:rsidRDefault="000B3F3A" w:rsidP="000B3F3A">
      <w:pPr>
        <w:pStyle w:val="a3"/>
      </w:pPr>
    </w:p>
    <w:p w:rsidR="000B3F3A" w:rsidRDefault="000B3F3A" w:rsidP="000B3F3A">
      <w:pPr>
        <w:widowControl/>
        <w:spacing w:line="240" w:lineRule="auto"/>
        <w:rPr>
          <w:rFonts w:ascii="Arial" w:hAnsi="Arial"/>
          <w:i/>
        </w:rPr>
      </w:pPr>
      <w:r>
        <w:br w:type="page"/>
      </w:r>
    </w:p>
    <w:p w:rsidR="000B3F3A" w:rsidRPr="00867736" w:rsidRDefault="000B3F3A" w:rsidP="000B3F3A">
      <w:pPr>
        <w:pStyle w:val="30"/>
        <w:rPr>
          <w:sz w:val="24"/>
        </w:rPr>
      </w:pPr>
      <w:bookmarkStart w:id="38" w:name="_Toc498129908"/>
      <w:bookmarkStart w:id="39" w:name="_Toc498129981"/>
      <w:proofErr w:type="spellStart"/>
      <w:r w:rsidRPr="00867736">
        <w:rPr>
          <w:sz w:val="24"/>
        </w:rPr>
        <w:lastRenderedPageBreak/>
        <w:t>Facs_product_balances</w:t>
      </w:r>
      <w:bookmarkEnd w:id="38"/>
      <w:bookmarkEnd w:id="39"/>
      <w:proofErr w:type="spellEnd"/>
    </w:p>
    <w:p w:rsidR="000B3F3A" w:rsidRPr="00F61539" w:rsidRDefault="000B3F3A" w:rsidP="000B3F3A">
      <w:pPr>
        <w:pStyle w:val="a3"/>
      </w:pPr>
    </w:p>
    <w:p w:rsidR="00535AA7" w:rsidRPr="00776353" w:rsidRDefault="000B3F3A" w:rsidP="00A31977">
      <w:pPr>
        <w:pStyle w:val="a3"/>
      </w:pPr>
      <w:r w:rsidRPr="006F1A65">
        <w:rPr>
          <w:noProof/>
          <w:lang w:val="ru-RU" w:eastAsia="ru-RU"/>
        </w:rPr>
        <w:drawing>
          <wp:inline distT="0" distB="0" distL="0" distR="0" wp14:anchorId="31C83061" wp14:editId="67F4BB8C">
            <wp:extent cx="5941695" cy="5780533"/>
            <wp:effectExtent l="0" t="0" r="0" b="0"/>
            <wp:docPr id="12" name="Рисунок 12" descr="C:\Users\Valeryia\Desktop\Task 07\fact_product_balan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yia\Desktop\Task 07\fact_product_balanc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78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0" w:name="_GoBack"/>
      <w:bookmarkEnd w:id="40"/>
    </w:p>
    <w:sectPr w:rsidR="00535AA7" w:rsidRPr="0077635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070" w:rsidRDefault="009E6070">
      <w:r>
        <w:separator/>
      </w:r>
    </w:p>
  </w:endnote>
  <w:endnote w:type="continuationSeparator" w:id="0">
    <w:p w:rsidR="009E6070" w:rsidRDefault="009E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0E" w:rsidRDefault="00642C0E">
    <w:pPr>
      <w:rPr>
        <w:sz w:val="12"/>
        <w:szCs w:val="12"/>
      </w:rPr>
    </w:pPr>
  </w:p>
  <w:tbl>
    <w:tblPr>
      <w:tblW w:w="15919" w:type="dxa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7272"/>
    </w:tblGrid>
    <w:tr w:rsidR="00642C0E" w:rsidRPr="002F5D7B" w:rsidTr="001459C4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642C0E" w:rsidRPr="003D1F28" w:rsidRDefault="00642C0E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642C0E" w:rsidRPr="003D1F28" w:rsidRDefault="00642C0E" w:rsidP="00FF1E02">
          <w:pPr>
            <w:pStyle w:val="af5"/>
            <w:rPr>
              <w:b/>
            </w:rPr>
          </w:pPr>
        </w:p>
      </w:tc>
      <w:tc>
        <w:tcPr>
          <w:tcW w:w="7272" w:type="dxa"/>
          <w:tcBorders>
            <w:top w:val="single" w:sz="4" w:space="0" w:color="auto"/>
          </w:tcBorders>
          <w:vAlign w:val="center"/>
        </w:tcPr>
        <w:p w:rsidR="00642C0E" w:rsidRPr="002F5D7B" w:rsidRDefault="00642C0E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31977">
            <w:rPr>
              <w:noProof/>
            </w:rPr>
            <w:t>12</w:t>
          </w:r>
          <w:r>
            <w:rPr>
              <w:noProof/>
            </w:rPr>
            <w:fldChar w:fldCharType="end"/>
          </w:r>
          <w:r w:rsidRPr="002F5D7B">
            <w:t>/</w:t>
          </w:r>
          <w:r w:rsidR="009E6070">
            <w:fldChar w:fldCharType="begin"/>
          </w:r>
          <w:r w:rsidR="009E6070">
            <w:instrText xml:space="preserve"> NUMPAGES </w:instrText>
          </w:r>
          <w:r w:rsidR="009E6070">
            <w:fldChar w:fldCharType="separate"/>
          </w:r>
          <w:r w:rsidR="00A31977">
            <w:rPr>
              <w:noProof/>
            </w:rPr>
            <w:t>12</w:t>
          </w:r>
          <w:r w:rsidR="009E6070">
            <w:rPr>
              <w:noProof/>
            </w:rPr>
            <w:fldChar w:fldCharType="end"/>
          </w:r>
        </w:p>
      </w:tc>
    </w:tr>
  </w:tbl>
  <w:p w:rsidR="00642C0E" w:rsidRDefault="00642C0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642C0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642C0E" w:rsidRDefault="00642C0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642C0E" w:rsidRDefault="00642C0E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642C0E" w:rsidRPr="00131A1C" w:rsidRDefault="00642C0E" w:rsidP="00131A1C">
          <w:pPr>
            <w:pStyle w:val="TableText"/>
          </w:pPr>
        </w:p>
      </w:tc>
    </w:tr>
    <w:tr w:rsidR="00642C0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642C0E" w:rsidRPr="003D1F28" w:rsidRDefault="00642C0E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642C0E" w:rsidRPr="003D1F28" w:rsidRDefault="00642C0E" w:rsidP="00FF1E02">
          <w:pPr>
            <w:pStyle w:val="af5"/>
            <w:rPr>
              <w:b/>
            </w:rPr>
          </w:pP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642C0E" w:rsidRPr="002F5D7B" w:rsidRDefault="00642C0E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31977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9E6070">
            <w:fldChar w:fldCharType="begin"/>
          </w:r>
          <w:r w:rsidR="009E6070">
            <w:instrText xml:space="preserve"> NUMPAGES </w:instrText>
          </w:r>
          <w:r w:rsidR="009E6070">
            <w:fldChar w:fldCharType="separate"/>
          </w:r>
          <w:r w:rsidR="00A31977">
            <w:rPr>
              <w:noProof/>
            </w:rPr>
            <w:t>12</w:t>
          </w:r>
          <w:r w:rsidR="009E6070">
            <w:rPr>
              <w:noProof/>
            </w:rPr>
            <w:fldChar w:fldCharType="end"/>
          </w:r>
        </w:p>
      </w:tc>
    </w:tr>
  </w:tbl>
  <w:p w:rsidR="00642C0E" w:rsidRPr="0072682A" w:rsidRDefault="00642C0E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070" w:rsidRDefault="009E6070">
      <w:r>
        <w:separator/>
      </w:r>
    </w:p>
  </w:footnote>
  <w:footnote w:type="continuationSeparator" w:id="0">
    <w:p w:rsidR="009E6070" w:rsidRDefault="009E60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919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3867"/>
      <w:gridCol w:w="4680"/>
    </w:tblGrid>
    <w:tr w:rsidR="00642C0E" w:rsidTr="001459C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42C0E" w:rsidRDefault="00642C0E" w:rsidP="003F61E7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Analysis of Milavitsa’s Sales</w:t>
          </w:r>
        </w:p>
      </w:tc>
      <w:tc>
        <w:tcPr>
          <w:tcW w:w="8547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642C0E" w:rsidRDefault="00642C0E" w:rsidP="00B23CF5">
          <w:pPr>
            <w:pStyle w:val="af5"/>
            <w:jc w:val="right"/>
            <w:rPr>
              <w:b/>
            </w:rPr>
          </w:pPr>
        </w:p>
      </w:tc>
    </w:tr>
    <w:tr w:rsidR="00642C0E" w:rsidTr="001459C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42C0E" w:rsidRPr="00932D17" w:rsidRDefault="00642C0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8010" w:type="dxa"/>
          <w:gridSpan w:val="2"/>
          <w:tcBorders>
            <w:top w:val="single" w:sz="4" w:space="0" w:color="auto"/>
          </w:tcBorders>
          <w:vAlign w:val="center"/>
        </w:tcPr>
        <w:p w:rsidR="00642C0E" w:rsidRPr="00932D17" w:rsidRDefault="00642C0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680" w:type="dxa"/>
          <w:tcBorders>
            <w:top w:val="single" w:sz="4" w:space="0" w:color="auto"/>
          </w:tcBorders>
          <w:shd w:val="clear" w:color="auto" w:fill="auto"/>
        </w:tcPr>
        <w:p w:rsidR="00642C0E" w:rsidRPr="00D639FE" w:rsidRDefault="00642C0E" w:rsidP="00B23CF5">
          <w:pPr>
            <w:pStyle w:val="af5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  </w:t>
          </w: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31977">
            <w:rPr>
              <w:noProof/>
              <w:sz w:val="16"/>
              <w:szCs w:val="16"/>
            </w:rPr>
            <w:t>11-Nov-2017 02:17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642C0E" w:rsidRPr="008D4230" w:rsidRDefault="00642C0E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42C0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42C0E" w:rsidRDefault="00642C0E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Analysis of Milavitsa’s Sales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42C0E" w:rsidRDefault="00642C0E" w:rsidP="00A34D25">
          <w:pPr>
            <w:pStyle w:val="af5"/>
            <w:jc w:val="right"/>
            <w:rPr>
              <w:b/>
            </w:rPr>
          </w:pPr>
        </w:p>
      </w:tc>
    </w:tr>
    <w:tr w:rsidR="00642C0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42C0E" w:rsidRPr="00932D17" w:rsidRDefault="00642C0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642C0E" w:rsidRPr="00932D17" w:rsidRDefault="00642C0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642C0E" w:rsidRPr="00D639FE" w:rsidRDefault="00642C0E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31977">
            <w:rPr>
              <w:noProof/>
              <w:sz w:val="16"/>
              <w:szCs w:val="16"/>
            </w:rPr>
            <w:t>11-Nov-2017 02:17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642C0E" w:rsidRPr="008D4230" w:rsidRDefault="00642C0E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1304F11"/>
    <w:multiLevelType w:val="hybridMultilevel"/>
    <w:tmpl w:val="5A2E0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4C21BA"/>
    <w:multiLevelType w:val="hybridMultilevel"/>
    <w:tmpl w:val="5A2E0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86164"/>
    <w:multiLevelType w:val="hybridMultilevel"/>
    <w:tmpl w:val="EB8E3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8156F"/>
    <w:multiLevelType w:val="hybridMultilevel"/>
    <w:tmpl w:val="0A047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B54C0"/>
    <w:multiLevelType w:val="multilevel"/>
    <w:tmpl w:val="31B4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81289"/>
    <w:multiLevelType w:val="hybridMultilevel"/>
    <w:tmpl w:val="DE98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FB6394"/>
    <w:multiLevelType w:val="hybridMultilevel"/>
    <w:tmpl w:val="DE98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6F2F40A7"/>
    <w:multiLevelType w:val="multilevel"/>
    <w:tmpl w:val="103A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3C3BFA"/>
    <w:multiLevelType w:val="multilevel"/>
    <w:tmpl w:val="31B4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2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9"/>
  </w:num>
  <w:num w:numId="15">
    <w:abstractNumId w:val="16"/>
  </w:num>
  <w:num w:numId="16">
    <w:abstractNumId w:val="10"/>
  </w:num>
  <w:num w:numId="17">
    <w:abstractNumId w:val="9"/>
  </w:num>
  <w:num w:numId="18">
    <w:abstractNumId w:val="8"/>
  </w:num>
  <w:num w:numId="19">
    <w:abstractNumId w:val="12"/>
  </w:num>
  <w:num w:numId="20">
    <w:abstractNumId w:val="22"/>
  </w:num>
  <w:num w:numId="21">
    <w:abstractNumId w:val="17"/>
  </w:num>
  <w:num w:numId="22">
    <w:abstractNumId w:val="11"/>
  </w:num>
  <w:num w:numId="23">
    <w:abstractNumId w:val="14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057CA"/>
    <w:rsid w:val="00081508"/>
    <w:rsid w:val="00084D62"/>
    <w:rsid w:val="000A381C"/>
    <w:rsid w:val="000A54B0"/>
    <w:rsid w:val="000A6040"/>
    <w:rsid w:val="000B3DC4"/>
    <w:rsid w:val="000B3F3A"/>
    <w:rsid w:val="000B59A0"/>
    <w:rsid w:val="000D22DF"/>
    <w:rsid w:val="000D4695"/>
    <w:rsid w:val="000E5733"/>
    <w:rsid w:val="000E676F"/>
    <w:rsid w:val="000E68BD"/>
    <w:rsid w:val="000F2774"/>
    <w:rsid w:val="000F46D2"/>
    <w:rsid w:val="00114D08"/>
    <w:rsid w:val="00126DC8"/>
    <w:rsid w:val="00130569"/>
    <w:rsid w:val="00131A1C"/>
    <w:rsid w:val="00131E4A"/>
    <w:rsid w:val="001355C3"/>
    <w:rsid w:val="001459C4"/>
    <w:rsid w:val="0015187B"/>
    <w:rsid w:val="00171785"/>
    <w:rsid w:val="00173FBC"/>
    <w:rsid w:val="001B6B1E"/>
    <w:rsid w:val="001D47B8"/>
    <w:rsid w:val="002154C4"/>
    <w:rsid w:val="00222DC3"/>
    <w:rsid w:val="00226EC0"/>
    <w:rsid w:val="00235712"/>
    <w:rsid w:val="00260465"/>
    <w:rsid w:val="00266A17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7258C"/>
    <w:rsid w:val="00373436"/>
    <w:rsid w:val="00383ABB"/>
    <w:rsid w:val="00386A51"/>
    <w:rsid w:val="0038754C"/>
    <w:rsid w:val="00394781"/>
    <w:rsid w:val="003B0471"/>
    <w:rsid w:val="003B0F7B"/>
    <w:rsid w:val="003C0003"/>
    <w:rsid w:val="003C1B70"/>
    <w:rsid w:val="003C3184"/>
    <w:rsid w:val="003C425E"/>
    <w:rsid w:val="003D1F28"/>
    <w:rsid w:val="003E3318"/>
    <w:rsid w:val="003E41E7"/>
    <w:rsid w:val="003F6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2F2"/>
    <w:rsid w:val="004D29BE"/>
    <w:rsid w:val="004D4E5A"/>
    <w:rsid w:val="004E0FB3"/>
    <w:rsid w:val="004E22A3"/>
    <w:rsid w:val="00520899"/>
    <w:rsid w:val="0052662C"/>
    <w:rsid w:val="00535AA7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3D0C"/>
    <w:rsid w:val="005E56AF"/>
    <w:rsid w:val="00604F18"/>
    <w:rsid w:val="0060532A"/>
    <w:rsid w:val="0061050A"/>
    <w:rsid w:val="00617320"/>
    <w:rsid w:val="00634ADF"/>
    <w:rsid w:val="00642C0E"/>
    <w:rsid w:val="0065035F"/>
    <w:rsid w:val="0068062E"/>
    <w:rsid w:val="00682AC5"/>
    <w:rsid w:val="00686BAB"/>
    <w:rsid w:val="00687339"/>
    <w:rsid w:val="0068757C"/>
    <w:rsid w:val="006A77BC"/>
    <w:rsid w:val="006C3184"/>
    <w:rsid w:val="006C5085"/>
    <w:rsid w:val="006D5D58"/>
    <w:rsid w:val="006F37C1"/>
    <w:rsid w:val="007124C3"/>
    <w:rsid w:val="0072682A"/>
    <w:rsid w:val="00750BDF"/>
    <w:rsid w:val="0075737B"/>
    <w:rsid w:val="00774FF6"/>
    <w:rsid w:val="0077510E"/>
    <w:rsid w:val="00776353"/>
    <w:rsid w:val="00790075"/>
    <w:rsid w:val="007A740E"/>
    <w:rsid w:val="007B3D5F"/>
    <w:rsid w:val="007C38B2"/>
    <w:rsid w:val="007D43B6"/>
    <w:rsid w:val="007F026A"/>
    <w:rsid w:val="00812848"/>
    <w:rsid w:val="00820129"/>
    <w:rsid w:val="008237F4"/>
    <w:rsid w:val="00827DE8"/>
    <w:rsid w:val="008343D6"/>
    <w:rsid w:val="008450FB"/>
    <w:rsid w:val="00851356"/>
    <w:rsid w:val="00896335"/>
    <w:rsid w:val="008A16D2"/>
    <w:rsid w:val="008A31BA"/>
    <w:rsid w:val="008B3B7F"/>
    <w:rsid w:val="008D4230"/>
    <w:rsid w:val="008D4768"/>
    <w:rsid w:val="008D5B7C"/>
    <w:rsid w:val="008D7C03"/>
    <w:rsid w:val="008E10B3"/>
    <w:rsid w:val="008E5E15"/>
    <w:rsid w:val="00900FB3"/>
    <w:rsid w:val="0092690F"/>
    <w:rsid w:val="00932D17"/>
    <w:rsid w:val="00964F64"/>
    <w:rsid w:val="009C37FC"/>
    <w:rsid w:val="009E6070"/>
    <w:rsid w:val="009F268C"/>
    <w:rsid w:val="00A31977"/>
    <w:rsid w:val="00A34D25"/>
    <w:rsid w:val="00A37131"/>
    <w:rsid w:val="00A41C6A"/>
    <w:rsid w:val="00A530F0"/>
    <w:rsid w:val="00A622A2"/>
    <w:rsid w:val="00A667E6"/>
    <w:rsid w:val="00A67E96"/>
    <w:rsid w:val="00A73358"/>
    <w:rsid w:val="00A83F89"/>
    <w:rsid w:val="00A9495A"/>
    <w:rsid w:val="00AB48A2"/>
    <w:rsid w:val="00AC5A33"/>
    <w:rsid w:val="00AD5D01"/>
    <w:rsid w:val="00AF72D5"/>
    <w:rsid w:val="00B1389F"/>
    <w:rsid w:val="00B139F6"/>
    <w:rsid w:val="00B215BA"/>
    <w:rsid w:val="00B23CF5"/>
    <w:rsid w:val="00B2599C"/>
    <w:rsid w:val="00B31468"/>
    <w:rsid w:val="00B42480"/>
    <w:rsid w:val="00B43774"/>
    <w:rsid w:val="00B6507C"/>
    <w:rsid w:val="00B70104"/>
    <w:rsid w:val="00B76439"/>
    <w:rsid w:val="00B81A83"/>
    <w:rsid w:val="00B839E0"/>
    <w:rsid w:val="00BB0780"/>
    <w:rsid w:val="00BD431C"/>
    <w:rsid w:val="00BE1AED"/>
    <w:rsid w:val="00BE4191"/>
    <w:rsid w:val="00BE66B7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0D9F"/>
    <w:rsid w:val="00CA2A71"/>
    <w:rsid w:val="00CB16E7"/>
    <w:rsid w:val="00CF1492"/>
    <w:rsid w:val="00CF1AEF"/>
    <w:rsid w:val="00D0140F"/>
    <w:rsid w:val="00D21A03"/>
    <w:rsid w:val="00D4026B"/>
    <w:rsid w:val="00D454F0"/>
    <w:rsid w:val="00D61ABA"/>
    <w:rsid w:val="00D639FE"/>
    <w:rsid w:val="00D86536"/>
    <w:rsid w:val="00DE4E52"/>
    <w:rsid w:val="00E05523"/>
    <w:rsid w:val="00E165A1"/>
    <w:rsid w:val="00E31E93"/>
    <w:rsid w:val="00E42349"/>
    <w:rsid w:val="00E44576"/>
    <w:rsid w:val="00E45AD7"/>
    <w:rsid w:val="00E56F16"/>
    <w:rsid w:val="00E74234"/>
    <w:rsid w:val="00E75A9F"/>
    <w:rsid w:val="00E8176A"/>
    <w:rsid w:val="00E8459E"/>
    <w:rsid w:val="00E903AC"/>
    <w:rsid w:val="00E91644"/>
    <w:rsid w:val="00EC462D"/>
    <w:rsid w:val="00EE5CC2"/>
    <w:rsid w:val="00EF4AF9"/>
    <w:rsid w:val="00F00698"/>
    <w:rsid w:val="00F02E3A"/>
    <w:rsid w:val="00F06C91"/>
    <w:rsid w:val="00F1228E"/>
    <w:rsid w:val="00F26FE7"/>
    <w:rsid w:val="00F34B9E"/>
    <w:rsid w:val="00F4264F"/>
    <w:rsid w:val="00F61539"/>
    <w:rsid w:val="00F6260A"/>
    <w:rsid w:val="00F94E89"/>
    <w:rsid w:val="00F9679B"/>
    <w:rsid w:val="00F96BB8"/>
    <w:rsid w:val="00FA0D40"/>
    <w:rsid w:val="00FC4B6E"/>
    <w:rsid w:val="00FE114F"/>
    <w:rsid w:val="00F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ilavitsa.com/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ockaroo.com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globebrand.com/sizing_charts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milavitsa.com/collections/convert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112</TotalTime>
  <Pages>12</Pages>
  <Words>1577</Words>
  <Characters>8989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10545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Valeryia</cp:lastModifiedBy>
  <cp:revision>22</cp:revision>
  <cp:lastPrinted>2005-01-28T11:27:00Z</cp:lastPrinted>
  <dcterms:created xsi:type="dcterms:W3CDTF">2017-11-09T16:05:00Z</dcterms:created>
  <dcterms:modified xsi:type="dcterms:W3CDTF">2017-11-10T23:20:00Z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